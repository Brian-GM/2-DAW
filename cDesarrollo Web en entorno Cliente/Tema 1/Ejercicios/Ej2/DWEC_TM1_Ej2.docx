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>
    <v:background id="_x0000_s2049" o:bwmode="white" o:targetscreensize="1024,768">
      <v:fill r:id="rId7" o:title="Imagen1" recolor="t" type="frame"/>
    </v:background>
  </w:background>
  <w:body>
    <w:p w14:paraId="0E345515" w14:textId="77777777" w:rsidR="00952F7D" w:rsidRPr="005639A9" w:rsidRDefault="00952F7D" w:rsidP="00DF198B">
      <w:pPr>
        <w:pStyle w:val="Delimitadorgrfico"/>
        <w:rPr>
          <w:noProof/>
        </w:rPr>
      </w:pPr>
    </w:p>
    <w:tbl>
      <w:tblPr>
        <w:tblStyle w:val="Tablaconcuadrcula"/>
        <w:tblW w:w="1002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85"/>
        <w:gridCol w:w="27"/>
        <w:gridCol w:w="1061"/>
        <w:gridCol w:w="53"/>
        <w:gridCol w:w="5571"/>
        <w:gridCol w:w="63"/>
        <w:gridCol w:w="1051"/>
        <w:gridCol w:w="37"/>
        <w:gridCol w:w="1081"/>
      </w:tblGrid>
      <w:tr w:rsidR="00DF198B" w:rsidRPr="005639A9" w14:paraId="018F7093" w14:textId="77777777" w:rsidTr="00F238FD">
        <w:trPr>
          <w:trHeight w:val="271"/>
        </w:trPr>
        <w:tc>
          <w:tcPr>
            <w:tcW w:w="10029" w:type="dxa"/>
            <w:gridSpan w:val="9"/>
          </w:tcPr>
          <w:p w14:paraId="08B0CC04" w14:textId="77777777" w:rsidR="00DF198B" w:rsidRPr="005639A9" w:rsidRDefault="00DF198B">
            <w:pPr>
              <w:rPr>
                <w:noProof/>
              </w:rPr>
            </w:pPr>
          </w:p>
        </w:tc>
      </w:tr>
      <w:tr w:rsidR="00DF198B" w:rsidRPr="005639A9" w14:paraId="24341699" w14:textId="77777777" w:rsidTr="00F238FD">
        <w:trPr>
          <w:trHeight w:val="266"/>
        </w:trPr>
        <w:tc>
          <w:tcPr>
            <w:tcW w:w="1112" w:type="dxa"/>
            <w:gridSpan w:val="2"/>
            <w:tcBorders>
              <w:right w:val="single" w:sz="18" w:space="0" w:color="476166" w:themeColor="accent1"/>
            </w:tcBorders>
          </w:tcPr>
          <w:p w14:paraId="76DE76F0" w14:textId="77777777" w:rsidR="00DF198B" w:rsidRPr="005639A9" w:rsidRDefault="00DF198B">
            <w:pPr>
              <w:rPr>
                <w:noProof/>
              </w:rPr>
            </w:pPr>
          </w:p>
        </w:tc>
        <w:tc>
          <w:tcPr>
            <w:tcW w:w="7799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F85D697" w14:textId="77777777" w:rsidR="00DF198B" w:rsidRPr="005639A9" w:rsidRDefault="000110EE" w:rsidP="4753EA74">
            <w:pPr>
              <w:pStyle w:val="Ttulo1"/>
              <w:spacing w:line="259" w:lineRule="auto"/>
            </w:pPr>
            <w:r>
              <w:rPr>
                <w:noProof/>
              </w:rPr>
              <w:t>Desarrollo de aplicaciones web en entorno cliente</w:t>
            </w:r>
          </w:p>
        </w:tc>
        <w:tc>
          <w:tcPr>
            <w:tcW w:w="1117" w:type="dxa"/>
            <w:gridSpan w:val="2"/>
            <w:tcBorders>
              <w:left w:val="single" w:sz="18" w:space="0" w:color="476166" w:themeColor="accent1"/>
            </w:tcBorders>
          </w:tcPr>
          <w:p w14:paraId="5C86388B" w14:textId="77777777" w:rsidR="00DF198B" w:rsidRPr="005639A9" w:rsidRDefault="00DF198B">
            <w:pPr>
              <w:rPr>
                <w:noProof/>
              </w:rPr>
            </w:pPr>
          </w:p>
        </w:tc>
      </w:tr>
      <w:tr w:rsidR="00DF198B" w:rsidRPr="005639A9" w14:paraId="417663B9" w14:textId="77777777" w:rsidTr="00F238FD">
        <w:trPr>
          <w:trHeight w:val="341"/>
        </w:trPr>
        <w:tc>
          <w:tcPr>
            <w:tcW w:w="1085" w:type="dxa"/>
          </w:tcPr>
          <w:p w14:paraId="7D53A6D9" w14:textId="77777777" w:rsidR="00DF198B" w:rsidRPr="005639A9" w:rsidRDefault="00DF198B">
            <w:pPr>
              <w:rPr>
                <w:noProof/>
              </w:rPr>
            </w:pPr>
          </w:p>
        </w:tc>
        <w:tc>
          <w:tcPr>
            <w:tcW w:w="7863" w:type="dxa"/>
            <w:gridSpan w:val="7"/>
          </w:tcPr>
          <w:p w14:paraId="0D34C6AD" w14:textId="77777777" w:rsidR="00DF198B" w:rsidRPr="005639A9" w:rsidRDefault="00DF198B">
            <w:pPr>
              <w:rPr>
                <w:noProof/>
              </w:rPr>
            </w:pPr>
          </w:p>
        </w:tc>
        <w:tc>
          <w:tcPr>
            <w:tcW w:w="1080" w:type="dxa"/>
          </w:tcPr>
          <w:p w14:paraId="3CB6876E" w14:textId="77777777" w:rsidR="00DF198B" w:rsidRPr="005639A9" w:rsidRDefault="00DF198B">
            <w:pPr>
              <w:rPr>
                <w:noProof/>
              </w:rPr>
            </w:pPr>
          </w:p>
        </w:tc>
      </w:tr>
      <w:tr w:rsidR="00DF198B" w:rsidRPr="005639A9" w14:paraId="6D8CA073" w14:textId="77777777" w:rsidTr="00F238FD">
        <w:trPr>
          <w:trHeight w:val="232"/>
        </w:trPr>
        <w:tc>
          <w:tcPr>
            <w:tcW w:w="2226" w:type="dxa"/>
            <w:gridSpan w:val="4"/>
          </w:tcPr>
          <w:p w14:paraId="75DC8519" w14:textId="77777777" w:rsidR="00DF198B" w:rsidRPr="005639A9" w:rsidRDefault="00DF198B">
            <w:pPr>
              <w:rPr>
                <w:noProof/>
              </w:rPr>
            </w:pPr>
          </w:p>
        </w:tc>
        <w:tc>
          <w:tcPr>
            <w:tcW w:w="5571" w:type="dxa"/>
            <w:shd w:val="clear" w:color="auto" w:fill="FFFFFF" w:themeFill="background1"/>
          </w:tcPr>
          <w:p w14:paraId="27EB0892" w14:textId="77777777" w:rsidR="00DF198B" w:rsidRPr="005639A9" w:rsidRDefault="00DF198B" w:rsidP="00DF198B">
            <w:pPr>
              <w:jc w:val="center"/>
              <w:rPr>
                <w:rFonts w:ascii="Georgia" w:hAnsi="Georgia"/>
                <w:noProof/>
                <w:sz w:val="48"/>
                <w:szCs w:val="48"/>
              </w:rPr>
            </w:pPr>
          </w:p>
        </w:tc>
        <w:tc>
          <w:tcPr>
            <w:tcW w:w="2231" w:type="dxa"/>
            <w:gridSpan w:val="4"/>
          </w:tcPr>
          <w:p w14:paraId="7EB47F82" w14:textId="77777777" w:rsidR="00DF198B" w:rsidRPr="005639A9" w:rsidRDefault="00DF198B">
            <w:pPr>
              <w:rPr>
                <w:noProof/>
              </w:rPr>
            </w:pPr>
          </w:p>
        </w:tc>
      </w:tr>
      <w:tr w:rsidR="00DF198B" w:rsidRPr="005639A9" w14:paraId="2075A9C4" w14:textId="77777777" w:rsidTr="00F238FD">
        <w:trPr>
          <w:trHeight w:val="366"/>
        </w:trPr>
        <w:tc>
          <w:tcPr>
            <w:tcW w:w="2226" w:type="dxa"/>
            <w:gridSpan w:val="4"/>
          </w:tcPr>
          <w:p w14:paraId="46F4504A" w14:textId="77777777" w:rsidR="00DF198B" w:rsidRPr="005639A9" w:rsidRDefault="00DF198B">
            <w:pPr>
              <w:rPr>
                <w:noProof/>
              </w:rPr>
            </w:pPr>
          </w:p>
        </w:tc>
        <w:tc>
          <w:tcPr>
            <w:tcW w:w="5571" w:type="dxa"/>
            <w:shd w:val="clear" w:color="auto" w:fill="FFFFFF" w:themeFill="background1"/>
          </w:tcPr>
          <w:p w14:paraId="25B9121B" w14:textId="77777777" w:rsidR="00DF198B" w:rsidRPr="005639A9" w:rsidRDefault="000110EE" w:rsidP="00874FE7">
            <w:pPr>
              <w:pStyle w:val="Ttulo2"/>
              <w:rPr>
                <w:noProof/>
              </w:rPr>
            </w:pPr>
            <w:r>
              <w:rPr>
                <w:noProof/>
              </w:rPr>
              <w:t>Introducción a JavaScript</w:t>
            </w:r>
          </w:p>
        </w:tc>
        <w:tc>
          <w:tcPr>
            <w:tcW w:w="2231" w:type="dxa"/>
            <w:gridSpan w:val="4"/>
          </w:tcPr>
          <w:p w14:paraId="47F86CE0" w14:textId="77777777" w:rsidR="00DF198B" w:rsidRPr="005639A9" w:rsidRDefault="00DF198B">
            <w:pPr>
              <w:rPr>
                <w:noProof/>
              </w:rPr>
            </w:pPr>
          </w:p>
        </w:tc>
      </w:tr>
      <w:tr w:rsidR="00DF198B" w:rsidRPr="005639A9" w14:paraId="7B8191DE" w14:textId="77777777" w:rsidTr="00F238FD">
        <w:trPr>
          <w:trHeight w:val="3067"/>
        </w:trPr>
        <w:tc>
          <w:tcPr>
            <w:tcW w:w="2226" w:type="dxa"/>
            <w:gridSpan w:val="4"/>
            <w:vAlign w:val="bottom"/>
          </w:tcPr>
          <w:p w14:paraId="5CFE7641" w14:textId="77777777" w:rsidR="00DF198B" w:rsidRPr="005639A9" w:rsidRDefault="00DF198B" w:rsidP="00DF198B">
            <w:pPr>
              <w:jc w:val="center"/>
              <w:rPr>
                <w:noProof/>
              </w:rPr>
            </w:pPr>
          </w:p>
        </w:tc>
        <w:tc>
          <w:tcPr>
            <w:tcW w:w="5571" w:type="dxa"/>
            <w:shd w:val="clear" w:color="auto" w:fill="FFFFFF" w:themeFill="background1"/>
            <w:vAlign w:val="bottom"/>
          </w:tcPr>
          <w:p w14:paraId="290B8257" w14:textId="77777777" w:rsidR="00DF198B" w:rsidRDefault="00DF198B" w:rsidP="00DF198B">
            <w:pPr>
              <w:rPr>
                <w:noProof/>
              </w:rPr>
            </w:pPr>
          </w:p>
          <w:p w14:paraId="39941E92" w14:textId="77777777" w:rsidR="009C01C2" w:rsidRDefault="009C01C2" w:rsidP="00DF198B">
            <w:pPr>
              <w:rPr>
                <w:noProof/>
              </w:rPr>
            </w:pPr>
          </w:p>
          <w:p w14:paraId="02658E26" w14:textId="77777777" w:rsidR="009C01C2" w:rsidRPr="005639A9" w:rsidRDefault="009C01C2" w:rsidP="00DF198B">
            <w:pPr>
              <w:rPr>
                <w:noProof/>
              </w:rPr>
            </w:pPr>
          </w:p>
        </w:tc>
        <w:tc>
          <w:tcPr>
            <w:tcW w:w="2231" w:type="dxa"/>
            <w:gridSpan w:val="4"/>
            <w:vAlign w:val="bottom"/>
          </w:tcPr>
          <w:p w14:paraId="0D0B09BF" w14:textId="77777777" w:rsidR="00DF198B" w:rsidRPr="005639A9" w:rsidRDefault="00F238FD" w:rsidP="00DF198B">
            <w:pPr>
              <w:jc w:val="center"/>
              <w:rPr>
                <w:noProof/>
              </w:rPr>
            </w:pPr>
            <w:r w:rsidRPr="005639A9">
              <w:rPr>
                <w:noProof/>
                <w:lang w:bidi="es-ES"/>
              </w:rPr>
              <w:drawing>
                <wp:anchor distT="0" distB="0" distL="114300" distR="114300" simplePos="0" relativeHeight="251629056" behindDoc="1" locked="0" layoutInCell="1" allowOverlap="1" wp14:anchorId="3EB7D8F1" wp14:editId="2E0A67F9">
                  <wp:simplePos x="0" y="0"/>
                  <wp:positionH relativeFrom="margin">
                    <wp:posOffset>-5316220</wp:posOffset>
                  </wp:positionH>
                  <wp:positionV relativeFrom="margin">
                    <wp:posOffset>-2046605</wp:posOffset>
                  </wp:positionV>
                  <wp:extent cx="6858000" cy="9248140"/>
                  <wp:effectExtent l="0" t="0" r="0" b="0"/>
                  <wp:wrapNone/>
                  <wp:docPr id="1" name="Imagen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-01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924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F198B" w:rsidRPr="005639A9" w14:paraId="121E8E03" w14:textId="77777777" w:rsidTr="00F238FD">
        <w:trPr>
          <w:trHeight w:val="70"/>
        </w:trPr>
        <w:tc>
          <w:tcPr>
            <w:tcW w:w="2173" w:type="dxa"/>
            <w:gridSpan w:val="3"/>
          </w:tcPr>
          <w:p w14:paraId="34C5EC4C" w14:textId="77777777" w:rsidR="00DF198B" w:rsidRPr="005639A9" w:rsidRDefault="00DF198B">
            <w:pPr>
              <w:rPr>
                <w:noProof/>
              </w:rPr>
            </w:pPr>
          </w:p>
        </w:tc>
        <w:tc>
          <w:tcPr>
            <w:tcW w:w="5687" w:type="dxa"/>
            <w:gridSpan w:val="3"/>
          </w:tcPr>
          <w:p w14:paraId="2806F781" w14:textId="77777777" w:rsidR="00DF198B" w:rsidRPr="005639A9" w:rsidRDefault="00DF198B">
            <w:pPr>
              <w:rPr>
                <w:noProof/>
              </w:rPr>
            </w:pPr>
          </w:p>
        </w:tc>
        <w:tc>
          <w:tcPr>
            <w:tcW w:w="2167" w:type="dxa"/>
            <w:gridSpan w:val="3"/>
          </w:tcPr>
          <w:p w14:paraId="2E51C5D0" w14:textId="77777777" w:rsidR="00DF198B" w:rsidRPr="005639A9" w:rsidRDefault="00DF198B">
            <w:pPr>
              <w:rPr>
                <w:noProof/>
              </w:rPr>
            </w:pPr>
          </w:p>
        </w:tc>
      </w:tr>
    </w:tbl>
    <w:p w14:paraId="393ACD93" w14:textId="77777777" w:rsidR="009C01C2" w:rsidRPr="005639A9" w:rsidRDefault="009C01C2">
      <w:pPr>
        <w:rPr>
          <w:noProof/>
        </w:rPr>
      </w:pPr>
    </w:p>
    <w:p w14:paraId="1FED5AFE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6FC88CE6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7BD25075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4E6590EA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297536F4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10C9EF3B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2DEB73F1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3CCB9F4C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6AAAE9AB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39D334C4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769C0F67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5C07D834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33FE3169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39BA5FEA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3DFE5486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60FD5B37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72A13235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2D10044E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5A81F149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46126C43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4BD03203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0D1B779B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71C838F7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293E5CC2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58795039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41077B11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57090547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101C6749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2CB323FA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6F77FA18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68C26779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0508776F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30DA9512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4C95B2C6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25F82A9A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3C87132A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24F6F519" w14:textId="77777777" w:rsidR="005C0399" w:rsidRDefault="005C0399" w:rsidP="002D2200">
      <w:pPr>
        <w:pStyle w:val="Delimitadorgrfico"/>
        <w:rPr>
          <w:noProof/>
          <w:lang w:bidi="es-ES"/>
        </w:rPr>
      </w:pPr>
    </w:p>
    <w:p w14:paraId="31257475" w14:textId="77777777" w:rsidR="009C01C2" w:rsidRDefault="009C01C2">
      <w:pPr>
        <w:rPr>
          <w:noProof/>
          <w:sz w:val="10"/>
          <w:lang w:bidi="es-ES"/>
        </w:rPr>
      </w:pPr>
      <w:r>
        <w:rPr>
          <w:noProof/>
          <w:lang w:bidi="es-ES"/>
        </w:rPr>
        <w:br w:type="page"/>
      </w:r>
    </w:p>
    <w:p w14:paraId="04F18513" w14:textId="77777777" w:rsidR="00EF700E" w:rsidRDefault="008C1275">
      <w:pPr>
        <w:rPr>
          <w:noProof/>
          <w:lang w:bidi="es-ES"/>
        </w:rPr>
      </w:pPr>
      <w:r w:rsidRPr="005639A9">
        <w:rPr>
          <w:noProof/>
          <w:lang w:bidi="es-ES"/>
        </w:rPr>
        <w:lastRenderedPageBreak/>
        <w:drawing>
          <wp:anchor distT="0" distB="0" distL="114300" distR="114300" simplePos="0" relativeHeight="251660800" behindDoc="1" locked="0" layoutInCell="1" allowOverlap="1" wp14:anchorId="60438DCD" wp14:editId="1AA3E337">
            <wp:simplePos x="0" y="0"/>
            <wp:positionH relativeFrom="margin">
              <wp:posOffset>-313055</wp:posOffset>
            </wp:positionH>
            <wp:positionV relativeFrom="margin">
              <wp:posOffset>-378369</wp:posOffset>
            </wp:positionV>
            <wp:extent cx="6857365" cy="9789795"/>
            <wp:effectExtent l="0" t="0" r="635" b="1905"/>
            <wp:wrapNone/>
            <wp:docPr id="3" name="Imagen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2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978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700E">
        <w:rPr>
          <w:noProof/>
          <w:lang w:bidi="es-ES"/>
        </w:rPr>
        <w:tab/>
      </w:r>
      <w:r w:rsidR="00EF700E">
        <w:rPr>
          <w:noProof/>
          <w:lang w:bidi="es-ES"/>
        </w:rPr>
        <w:tab/>
      </w:r>
      <w:r w:rsidR="00EF700E">
        <w:rPr>
          <w:noProof/>
          <w:lang w:bidi="es-ES"/>
        </w:rPr>
        <w:tab/>
      </w:r>
      <w:r w:rsidR="00EF700E">
        <w:rPr>
          <w:noProof/>
          <w:lang w:bidi="es-ES"/>
        </w:rPr>
        <w:tab/>
      </w:r>
      <w:r w:rsidR="00EF700E">
        <w:rPr>
          <w:noProof/>
          <w:lang w:bidi="es-ES"/>
        </w:rPr>
        <w:tab/>
      </w:r>
    </w:p>
    <w:tbl>
      <w:tblPr>
        <w:tblStyle w:val="Tablaconcuadrcula"/>
        <w:tblW w:w="1086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204"/>
        <w:gridCol w:w="8450"/>
        <w:gridCol w:w="1207"/>
      </w:tblGrid>
      <w:tr w:rsidR="00EF700E" w:rsidRPr="005639A9" w14:paraId="1CE21745" w14:textId="77777777" w:rsidTr="00EA74BC">
        <w:trPr>
          <w:trHeight w:val="1278"/>
        </w:trPr>
        <w:tc>
          <w:tcPr>
            <w:tcW w:w="1204" w:type="dxa"/>
            <w:tcBorders>
              <w:right w:val="single" w:sz="18" w:space="0" w:color="476166" w:themeColor="accent1"/>
            </w:tcBorders>
          </w:tcPr>
          <w:p w14:paraId="408AD1D7" w14:textId="77777777" w:rsidR="00EF700E" w:rsidRPr="005639A9" w:rsidRDefault="00EF700E" w:rsidP="00587867">
            <w:pPr>
              <w:rPr>
                <w:noProof/>
              </w:rPr>
            </w:pPr>
          </w:p>
        </w:tc>
        <w:tc>
          <w:tcPr>
            <w:tcW w:w="8450" w:type="dxa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28A0F7D4" w14:textId="77777777" w:rsidR="00EF700E" w:rsidRPr="005639A9" w:rsidRDefault="00EF700E" w:rsidP="00EF700E">
            <w:pPr>
              <w:pStyle w:val="Ttulo1"/>
              <w:spacing w:line="259" w:lineRule="auto"/>
            </w:pPr>
            <w:r>
              <w:rPr>
                <w:noProof/>
              </w:rPr>
              <w:t>Indice</w:t>
            </w:r>
          </w:p>
        </w:tc>
        <w:tc>
          <w:tcPr>
            <w:tcW w:w="1207" w:type="dxa"/>
            <w:tcBorders>
              <w:left w:val="single" w:sz="18" w:space="0" w:color="476166" w:themeColor="accent1"/>
            </w:tcBorders>
          </w:tcPr>
          <w:p w14:paraId="425047DF" w14:textId="77777777" w:rsidR="00EF700E" w:rsidRPr="005639A9" w:rsidRDefault="00EF700E" w:rsidP="00587867">
            <w:pPr>
              <w:rPr>
                <w:noProof/>
              </w:rPr>
            </w:pPr>
          </w:p>
        </w:tc>
      </w:tr>
    </w:tbl>
    <w:tbl>
      <w:tblPr>
        <w:tblStyle w:val="Tablaconcuadrcula"/>
        <w:tblpPr w:leftFromText="141" w:rightFromText="141" w:vertAnchor="text" w:horzAnchor="margin" w:tblpY="703"/>
        <w:tblW w:w="109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208"/>
        <w:gridCol w:w="8520"/>
        <w:gridCol w:w="1210"/>
      </w:tblGrid>
      <w:tr w:rsidR="008A3C11" w:rsidRPr="005639A9" w14:paraId="32B324DC" w14:textId="77777777" w:rsidTr="005D61FF">
        <w:trPr>
          <w:trHeight w:val="1784"/>
        </w:trPr>
        <w:tc>
          <w:tcPr>
            <w:tcW w:w="1208" w:type="dxa"/>
            <w:tcBorders>
              <w:right w:val="single" w:sz="18" w:space="0" w:color="476166" w:themeColor="accent1"/>
            </w:tcBorders>
          </w:tcPr>
          <w:p w14:paraId="28A38311" w14:textId="77777777" w:rsidR="00EA74BC" w:rsidRPr="005639A9" w:rsidRDefault="008A3C11" w:rsidP="00EA74BC">
            <w:pPr>
              <w:rPr>
                <w:noProof/>
              </w:rPr>
            </w:pPr>
            <w:r>
              <w:rPr>
                <w:noProof/>
                <w:lang w:bidi="es-ES"/>
              </w:rPr>
              <w:t xml:space="preserve"> </w:t>
            </w:r>
          </w:p>
        </w:tc>
        <w:tc>
          <w:tcPr>
            <w:tcW w:w="8520" w:type="dxa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23E7E437" w14:textId="77777777" w:rsidR="008A3C11" w:rsidRDefault="008A3C11" w:rsidP="005D61FF">
            <w:pPr>
              <w:pStyle w:val="Ttulo1"/>
              <w:jc w:val="left"/>
            </w:pPr>
            <w:r>
              <w:t>1.Portada</w:t>
            </w:r>
          </w:p>
          <w:p w14:paraId="122ADEEF" w14:textId="77777777" w:rsidR="00762F0B" w:rsidRPr="00762F0B" w:rsidRDefault="00762F0B" w:rsidP="005D61FF"/>
          <w:p w14:paraId="11B73F35" w14:textId="77777777" w:rsidR="00762F0B" w:rsidRDefault="008A3C11" w:rsidP="005D61FF">
            <w:pPr>
              <w:pStyle w:val="Ttulo1"/>
              <w:jc w:val="left"/>
            </w:pPr>
            <w:r>
              <w:t>2.Indice de contenido</w:t>
            </w:r>
          </w:p>
          <w:p w14:paraId="3E009990" w14:textId="77777777" w:rsidR="00762F0B" w:rsidRPr="00762F0B" w:rsidRDefault="00762F0B" w:rsidP="005D61FF"/>
          <w:p w14:paraId="381003D4" w14:textId="77777777" w:rsidR="00367076" w:rsidRDefault="00762F0B" w:rsidP="005D61FF">
            <w:pPr>
              <w:pStyle w:val="Ttulo1"/>
              <w:jc w:val="left"/>
            </w:pPr>
            <w:r>
              <w:t>3.Ejercicios</w:t>
            </w:r>
            <w:r w:rsidR="005D61FF">
              <w:t>:</w:t>
            </w:r>
          </w:p>
          <w:p w14:paraId="596F9FAD" w14:textId="77777777" w:rsidR="00367076" w:rsidRDefault="00367076" w:rsidP="00367076">
            <w:pPr>
              <w:pStyle w:val="Ttulo1"/>
              <w:jc w:val="left"/>
            </w:pPr>
            <w:r>
              <w:t>-Teoría</w:t>
            </w:r>
          </w:p>
          <w:p w14:paraId="2A4D8A83" w14:textId="77777777" w:rsidR="00367076" w:rsidRPr="00367076" w:rsidRDefault="00367076" w:rsidP="00367076">
            <w:pPr>
              <w:pStyle w:val="Ttulo1"/>
              <w:jc w:val="left"/>
            </w:pPr>
            <w:r>
              <w:t>-HTML</w:t>
            </w:r>
          </w:p>
        </w:tc>
        <w:tc>
          <w:tcPr>
            <w:tcW w:w="1210" w:type="dxa"/>
            <w:tcBorders>
              <w:left w:val="single" w:sz="18" w:space="0" w:color="476166" w:themeColor="accent1"/>
            </w:tcBorders>
          </w:tcPr>
          <w:p w14:paraId="7BC7952F" w14:textId="77777777" w:rsidR="00EA74BC" w:rsidRPr="005639A9" w:rsidRDefault="00EA74BC" w:rsidP="00EA74BC">
            <w:pPr>
              <w:rPr>
                <w:noProof/>
              </w:rPr>
            </w:pPr>
          </w:p>
        </w:tc>
      </w:tr>
    </w:tbl>
    <w:p w14:paraId="1D99DE45" w14:textId="77777777" w:rsidR="000F1C8B" w:rsidRPr="00367076" w:rsidRDefault="009C01C2" w:rsidP="00367076">
      <w:pPr>
        <w:rPr>
          <w:noProof/>
          <w:sz w:val="10"/>
          <w:lang w:bidi="es-ES"/>
        </w:rPr>
      </w:pPr>
      <w:r>
        <w:rPr>
          <w:noProof/>
          <w:lang w:bidi="es-ES"/>
        </w:rPr>
        <w:br w:type="page"/>
      </w:r>
    </w:p>
    <w:p w14:paraId="32F0C872" w14:textId="77777777" w:rsidR="000F1C8B" w:rsidRDefault="000F1C8B" w:rsidP="00367076">
      <w:pPr>
        <w:pStyle w:val="Enunciado"/>
      </w:pPr>
      <w:r>
        <w:lastRenderedPageBreak/>
        <w:t>¿El dato que se va a almacenar podrá cambiar a lo largo de la ejecución del programa?</w:t>
      </w:r>
    </w:p>
    <w:p w14:paraId="5A468CE9" w14:textId="77777777" w:rsidR="000F1C8B" w:rsidRDefault="000F1C8B" w:rsidP="000F1C8B">
      <w:pPr>
        <w:pStyle w:val="Teoria"/>
      </w:pPr>
    </w:p>
    <w:p w14:paraId="5F98BC21" w14:textId="77777777" w:rsidR="000F1C8B" w:rsidRDefault="000F1C8B" w:rsidP="00367076">
      <w:pPr>
        <w:pStyle w:val="SangriaTeoria"/>
      </w:pPr>
      <w:r>
        <w:t>Si,podria cambiar</w:t>
      </w:r>
    </w:p>
    <w:p w14:paraId="01763700" w14:textId="77777777" w:rsidR="000F1C8B" w:rsidRDefault="000F1C8B" w:rsidP="000F1C8B">
      <w:pPr>
        <w:pStyle w:val="Teoria"/>
      </w:pPr>
    </w:p>
    <w:p w14:paraId="2F28BBE4" w14:textId="77777777" w:rsidR="000F1C8B" w:rsidRDefault="000F1C8B" w:rsidP="00367076">
      <w:pPr>
        <w:pStyle w:val="Enunciado"/>
      </w:pPr>
      <w:r>
        <w:t>¿Cuál será el ámbito de la variable, global o local a una función?</w:t>
      </w:r>
    </w:p>
    <w:p w14:paraId="48BCD8D8" w14:textId="77777777" w:rsidR="000F1C8B" w:rsidRDefault="000F1C8B" w:rsidP="000F1C8B">
      <w:pPr>
        <w:pStyle w:val="Teoria"/>
      </w:pPr>
    </w:p>
    <w:p w14:paraId="0FD7B299" w14:textId="77777777" w:rsidR="000F1C8B" w:rsidRDefault="000F1C8B" w:rsidP="00367076">
      <w:pPr>
        <w:pStyle w:val="SangriaTeoria"/>
      </w:pPr>
      <w:r>
        <w:t>Local</w:t>
      </w:r>
    </w:p>
    <w:p w14:paraId="60EB4463" w14:textId="77777777" w:rsidR="000F1C8B" w:rsidRDefault="000F1C8B" w:rsidP="000F1C8B">
      <w:pPr>
        <w:pStyle w:val="Teoria"/>
      </w:pPr>
    </w:p>
    <w:p w14:paraId="3CAB7BA2" w14:textId="77777777" w:rsidR="000F1C8B" w:rsidRDefault="000F1C8B" w:rsidP="00367076">
      <w:pPr>
        <w:pStyle w:val="Enunciado"/>
      </w:pPr>
      <w:r>
        <w:t>Si declaramos una variable con const, como:</w:t>
      </w:r>
    </w:p>
    <w:p w14:paraId="19B2BE63" w14:textId="77777777" w:rsidR="000F1C8B" w:rsidRDefault="000F1C8B" w:rsidP="00367076">
      <w:pPr>
        <w:pStyle w:val="Enunciado"/>
      </w:pPr>
      <w:r>
        <w:t>const edad</w:t>
      </w:r>
    </w:p>
    <w:p w14:paraId="793E88D8" w14:textId="77777777" w:rsidR="000F1C8B" w:rsidRDefault="000F1C8B" w:rsidP="000F1C8B">
      <w:pPr>
        <w:pStyle w:val="Teoria"/>
      </w:pPr>
    </w:p>
    <w:p w14:paraId="6F14BF1A" w14:textId="77777777" w:rsidR="000F1C8B" w:rsidRDefault="000F1C8B" w:rsidP="00367076">
      <w:pPr>
        <w:pStyle w:val="Enunciado"/>
      </w:pPr>
      <w:r>
        <w:t>¿Podrá ser utilizada como variable global o únicamente se podrá utilizar como variable local en una</w:t>
      </w:r>
      <w:r>
        <w:t xml:space="preserve"> </w:t>
      </w:r>
      <w:r>
        <w:t>función?</w:t>
      </w:r>
    </w:p>
    <w:p w14:paraId="09F4335F" w14:textId="77777777" w:rsidR="00367076" w:rsidRDefault="00367076" w:rsidP="00367076">
      <w:pPr>
        <w:pStyle w:val="SangriaTeoria"/>
      </w:pPr>
    </w:p>
    <w:p w14:paraId="78637EC7" w14:textId="77777777" w:rsidR="000F1C8B" w:rsidRDefault="000F1C8B" w:rsidP="00367076">
      <w:pPr>
        <w:pStyle w:val="SangriaTeoria"/>
      </w:pPr>
      <w:r>
        <w:t>Podria utilizarse como global</w:t>
      </w:r>
    </w:p>
    <w:p w14:paraId="1C038C22" w14:textId="77777777" w:rsidR="00367076" w:rsidRDefault="00367076" w:rsidP="00367076">
      <w:pPr>
        <w:pStyle w:val="Teoria"/>
      </w:pPr>
    </w:p>
    <w:p w14:paraId="4F23C74C" w14:textId="77777777" w:rsidR="00367076" w:rsidRDefault="00367076" w:rsidP="00367076">
      <w:pPr>
        <w:pStyle w:val="Teoria"/>
      </w:pPr>
    </w:p>
    <w:p w14:paraId="2AA18B5F" w14:textId="77777777" w:rsidR="00367076" w:rsidRDefault="00367076" w:rsidP="00367076">
      <w:pPr>
        <w:pStyle w:val="Teoria"/>
      </w:pPr>
    </w:p>
    <w:p w14:paraId="126C9069" w14:textId="77777777" w:rsidR="00367076" w:rsidRDefault="00367076" w:rsidP="00367076">
      <w:pPr>
        <w:pStyle w:val="Teoria"/>
      </w:pPr>
    </w:p>
    <w:p w14:paraId="69ECB7E7" w14:textId="77777777" w:rsidR="00367076" w:rsidRDefault="00367076" w:rsidP="00367076">
      <w:pPr>
        <w:pStyle w:val="Teoria"/>
      </w:pPr>
    </w:p>
    <w:p w14:paraId="3957F5C1" w14:textId="77777777" w:rsidR="00367076" w:rsidRDefault="00367076" w:rsidP="00367076">
      <w:pPr>
        <w:pStyle w:val="Teoria"/>
      </w:pPr>
    </w:p>
    <w:p w14:paraId="7E7BC8F9" w14:textId="77777777" w:rsidR="00367076" w:rsidRDefault="00367076" w:rsidP="00367076">
      <w:pPr>
        <w:pStyle w:val="Teoria"/>
      </w:pPr>
    </w:p>
    <w:p w14:paraId="6DD9ECD1" w14:textId="77777777" w:rsidR="00367076" w:rsidRDefault="00367076" w:rsidP="00367076">
      <w:pPr>
        <w:pStyle w:val="Teoria"/>
      </w:pPr>
    </w:p>
    <w:p w14:paraId="5C5F1193" w14:textId="77777777" w:rsidR="00367076" w:rsidRDefault="00367076" w:rsidP="00367076">
      <w:pPr>
        <w:pStyle w:val="Teoria"/>
      </w:pPr>
    </w:p>
    <w:p w14:paraId="463213C9" w14:textId="77777777" w:rsidR="00367076" w:rsidRDefault="00367076" w:rsidP="00367076">
      <w:pPr>
        <w:pStyle w:val="Teoria"/>
      </w:pPr>
    </w:p>
    <w:p w14:paraId="0A2DE8A1" w14:textId="77777777" w:rsidR="00367076" w:rsidRDefault="00367076" w:rsidP="00367076">
      <w:pPr>
        <w:pStyle w:val="Teoria"/>
      </w:pPr>
    </w:p>
    <w:p w14:paraId="1E421D77" w14:textId="77777777" w:rsidR="00367076" w:rsidRDefault="00367076" w:rsidP="00367076">
      <w:pPr>
        <w:pStyle w:val="Teoria"/>
      </w:pPr>
    </w:p>
    <w:p w14:paraId="697121D0" w14:textId="77777777" w:rsidR="00367076" w:rsidRDefault="00367076" w:rsidP="00367076">
      <w:pPr>
        <w:pStyle w:val="Teoria"/>
      </w:pPr>
    </w:p>
    <w:p w14:paraId="342B229F" w14:textId="77777777" w:rsidR="00367076" w:rsidRDefault="00367076" w:rsidP="00367076">
      <w:pPr>
        <w:pStyle w:val="Teoria"/>
      </w:pPr>
    </w:p>
    <w:p w14:paraId="75DC037A" w14:textId="77777777" w:rsidR="00367076" w:rsidRDefault="00367076" w:rsidP="00367076">
      <w:pPr>
        <w:pStyle w:val="Teoria"/>
      </w:pPr>
    </w:p>
    <w:p w14:paraId="147E57BC" w14:textId="77777777" w:rsidR="00367076" w:rsidRDefault="00367076" w:rsidP="00367076">
      <w:pPr>
        <w:pStyle w:val="Teoria"/>
      </w:pPr>
    </w:p>
    <w:p w14:paraId="4DF876E0" w14:textId="77777777" w:rsidR="00367076" w:rsidRDefault="00367076" w:rsidP="00367076">
      <w:pPr>
        <w:pStyle w:val="Teoria"/>
      </w:pPr>
    </w:p>
    <w:p w14:paraId="4FF55653" w14:textId="77777777" w:rsidR="00367076" w:rsidRDefault="00367076" w:rsidP="00367076">
      <w:pPr>
        <w:pStyle w:val="Teoria"/>
      </w:pPr>
    </w:p>
    <w:p w14:paraId="11FD9E06" w14:textId="77777777" w:rsidR="00367076" w:rsidRDefault="00367076" w:rsidP="00367076">
      <w:pPr>
        <w:pStyle w:val="Teoria"/>
      </w:pPr>
    </w:p>
    <w:p w14:paraId="49A406EC" w14:textId="77777777" w:rsidR="00367076" w:rsidRDefault="00367076" w:rsidP="00367076">
      <w:pPr>
        <w:pStyle w:val="Teoria"/>
      </w:pPr>
    </w:p>
    <w:p w14:paraId="34AA7529" w14:textId="77777777" w:rsidR="00367076" w:rsidRDefault="00367076" w:rsidP="00367076">
      <w:pPr>
        <w:pStyle w:val="Teoria"/>
      </w:pPr>
    </w:p>
    <w:p w14:paraId="0A5D6F2E" w14:textId="77777777" w:rsidR="00367076" w:rsidRDefault="00367076" w:rsidP="00367076">
      <w:pPr>
        <w:pStyle w:val="Teoria"/>
      </w:pPr>
    </w:p>
    <w:p w14:paraId="3D7EDD8D" w14:textId="77777777" w:rsidR="00367076" w:rsidRDefault="00367076" w:rsidP="00367076">
      <w:pPr>
        <w:pStyle w:val="Teoria"/>
      </w:pPr>
    </w:p>
    <w:p w14:paraId="470639A6" w14:textId="77777777" w:rsidR="00367076" w:rsidRDefault="00367076" w:rsidP="00367076">
      <w:pPr>
        <w:pStyle w:val="Teoria"/>
      </w:pPr>
    </w:p>
    <w:p w14:paraId="54DE5D76" w14:textId="77777777" w:rsidR="00367076" w:rsidRDefault="00367076" w:rsidP="00367076">
      <w:pPr>
        <w:pStyle w:val="Teoria"/>
      </w:pPr>
    </w:p>
    <w:p w14:paraId="71B44EA2" w14:textId="77777777" w:rsidR="00367076" w:rsidRDefault="00367076" w:rsidP="00367076">
      <w:pPr>
        <w:pStyle w:val="Teoria"/>
      </w:pPr>
    </w:p>
    <w:p w14:paraId="2D3983BB" w14:textId="77777777" w:rsidR="00367076" w:rsidRDefault="00367076" w:rsidP="00367076">
      <w:pPr>
        <w:pStyle w:val="Teoria"/>
      </w:pPr>
    </w:p>
    <w:p w14:paraId="127F5F8C" w14:textId="77777777" w:rsidR="00367076" w:rsidRPr="00367076" w:rsidRDefault="00367076" w:rsidP="00367076">
      <w:pPr>
        <w:pStyle w:val="Teoria"/>
      </w:pPr>
    </w:p>
    <w:p w14:paraId="3B8143B1" w14:textId="77777777" w:rsidR="000F1C8B" w:rsidRDefault="000F1C8B" w:rsidP="00367076">
      <w:pPr>
        <w:pStyle w:val="Enunciado"/>
      </w:pPr>
    </w:p>
    <w:p w14:paraId="690EC23A" w14:textId="77777777" w:rsidR="00367076" w:rsidRDefault="000F1C8B" w:rsidP="00367076">
      <w:pPr>
        <w:pStyle w:val="Enunciado"/>
      </w:pPr>
      <w:r w:rsidRPr="00367076">
        <w:t>Define, del modo que mejor consideres, variables para almacenar los siguientes datos. Explica el motivo por el que consideras más adecuado utilizar var, let o const en cada caso. Realiza las declaraciones en un archivo html, dentro de las etiquetas &lt;script&gt; y explica los motivos con comentarios.</w:t>
      </w:r>
      <w:r w:rsidR="00367076" w:rsidRPr="00367076">
        <w:t xml:space="preserve"> </w:t>
      </w:r>
      <w:r w:rsidR="00367076">
        <w:t>Tienes que escribir una web para una organización de coleccionistas de ordenadores</w:t>
      </w:r>
    </w:p>
    <w:p w14:paraId="763E1E9B" w14:textId="77777777" w:rsidR="00367076" w:rsidRDefault="00367076" w:rsidP="00367076">
      <w:pPr>
        <w:pStyle w:val="Enunciado"/>
      </w:pPr>
      <w:r>
        <w:t>antiguos. Tu web solo se utilizará en modo local con equipos del año 2010 y configurados</w:t>
      </w:r>
    </w:p>
    <w:p w14:paraId="482923F5" w14:textId="77777777" w:rsidR="00367076" w:rsidRDefault="00367076" w:rsidP="00367076">
      <w:pPr>
        <w:pStyle w:val="Enunciado"/>
      </w:pPr>
      <w:r>
        <w:t>con software existente en ese mismo año.</w:t>
      </w:r>
    </w:p>
    <w:p w14:paraId="6D554D63" w14:textId="77777777" w:rsidR="00367076" w:rsidRDefault="00367076" w:rsidP="00367076"/>
    <w:p w14:paraId="7C86B191" w14:textId="77777777" w:rsidR="00367076" w:rsidRDefault="00367076" w:rsidP="00367076"/>
    <w:p w14:paraId="56570960" w14:textId="77777777" w:rsidR="00367076" w:rsidRDefault="00367076" w:rsidP="00367076"/>
    <w:p w14:paraId="640F91E6" w14:textId="77777777" w:rsidR="00367076" w:rsidRDefault="00367076" w:rsidP="00367076">
      <w:pPr>
        <w:jc w:val="center"/>
      </w:pPr>
      <w:r w:rsidRPr="00367076">
        <w:drawing>
          <wp:inline distT="0" distB="0" distL="0" distR="0" wp14:anchorId="1C50847B" wp14:editId="57F731CF">
            <wp:extent cx="5956141" cy="5309235"/>
            <wp:effectExtent l="0" t="0" r="6985" b="5715"/>
            <wp:docPr id="93194844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48445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8372" cy="532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FF38" w14:textId="77777777" w:rsidR="00367076" w:rsidRPr="00367076" w:rsidRDefault="00367076" w:rsidP="00367076"/>
    <w:sectPr w:rsidR="00367076" w:rsidRPr="00367076" w:rsidSect="00234090">
      <w:headerReference w:type="default" r:id="rId14"/>
      <w:footerReference w:type="even" r:id="rId15"/>
      <w:footerReference w:type="default" r:id="rId16"/>
      <w:footerReference w:type="first" r:id="rId17"/>
      <w:pgSz w:w="11906" w:h="16838" w:code="9"/>
      <w:pgMar w:top="1440" w:right="1080" w:bottom="1440" w:left="1080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91D59F" w14:textId="77777777" w:rsidR="00A45689" w:rsidRDefault="00A45689" w:rsidP="00E74B29">
      <w:r>
        <w:separator/>
      </w:r>
    </w:p>
  </w:endnote>
  <w:endnote w:type="continuationSeparator" w:id="0">
    <w:p w14:paraId="303B5E30" w14:textId="77777777" w:rsidR="00A45689" w:rsidRDefault="00A45689" w:rsidP="00E74B29">
      <w:r>
        <w:continuationSeparator/>
      </w:r>
    </w:p>
  </w:endnote>
  <w:endnote w:type="continuationNotice" w:id="1">
    <w:p w14:paraId="3FD084CB" w14:textId="77777777" w:rsidR="00A45689" w:rsidRDefault="00A4568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6EEABA" w14:textId="77777777" w:rsidR="00E74B29" w:rsidRDefault="00E74B29" w:rsidP="006709F1">
    <w:pPr>
      <w:pStyle w:val="Piedepgina"/>
      <w:rPr>
        <w:rStyle w:val="Nmerodepgina"/>
      </w:rPr>
    </w:pPr>
    <w:r>
      <w:rPr>
        <w:rStyle w:val="Nmerodepgina"/>
        <w:lang w:bidi="es-ES"/>
      </w:rPr>
      <w:fldChar w:fldCharType="begin"/>
    </w:r>
    <w:r>
      <w:rPr>
        <w:rStyle w:val="Nmerodepgina"/>
        <w:lang w:bidi="es-ES"/>
      </w:rPr>
      <w:instrText xml:space="preserve"> PAGE </w:instrText>
    </w:r>
    <w:r>
      <w:rPr>
        <w:rStyle w:val="Nmerodepgina"/>
        <w:lang w:bidi="es-ES"/>
      </w:rPr>
      <w:fldChar w:fldCharType="end"/>
    </w:r>
  </w:p>
  <w:p w14:paraId="6C2FD808" w14:textId="77777777" w:rsidR="00E74B29" w:rsidRDefault="00E74B29" w:rsidP="006709F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14398C" w14:textId="77777777" w:rsidR="00E74B29" w:rsidRDefault="00E74B29" w:rsidP="006709F1">
    <w:pPr>
      <w:pStyle w:val="Piedepgina"/>
      <w:rPr>
        <w:rStyle w:val="Nmerodepgina"/>
        <w:noProof/>
      </w:rPr>
    </w:pPr>
  </w:p>
  <w:tbl>
    <w:tblPr>
      <w:tblStyle w:val="Tablaconcuadrcula"/>
      <w:tblW w:w="11137" w:type="dxa"/>
      <w:tblInd w:w="-30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7"/>
      <w:gridCol w:w="6686"/>
      <w:gridCol w:w="3357"/>
      <w:gridCol w:w="1077"/>
    </w:tblGrid>
    <w:tr w:rsidR="00A15040" w14:paraId="73647B18" w14:textId="77777777" w:rsidTr="00A15040">
      <w:trPr>
        <w:trHeight w:val="331"/>
      </w:trPr>
      <w:tc>
        <w:tcPr>
          <w:tcW w:w="17" w:type="dxa"/>
        </w:tcPr>
        <w:p w14:paraId="0CF09A1D" w14:textId="77777777" w:rsidR="00E74B29" w:rsidRPr="00E74B29" w:rsidRDefault="00A15040" w:rsidP="006709F1">
          <w:pPr>
            <w:pStyle w:val="Piedepgina"/>
            <w:rPr>
              <w:noProof/>
            </w:rPr>
          </w:pPr>
          <w:r>
            <w:rPr>
              <w:noProof/>
            </w:rPr>
            <w:t xml:space="preserve"> </w:t>
          </w:r>
          <w:r w:rsidR="00EF700E">
            <w:rPr>
              <w:noProof/>
            </w:rPr>
            <w:t xml:space="preserve">             </w:t>
          </w:r>
        </w:p>
      </w:tc>
      <w:tc>
        <w:tcPr>
          <w:tcW w:w="6686" w:type="dxa"/>
        </w:tcPr>
        <w:p w14:paraId="05550475" w14:textId="77777777" w:rsidR="00E74B29" w:rsidRPr="00874FE7" w:rsidRDefault="00C06891" w:rsidP="006709F1">
          <w:pPr>
            <w:pStyle w:val="Piedepgina"/>
            <w:rPr>
              <w:noProof/>
            </w:rPr>
          </w:pPr>
          <w:r>
            <w:rPr>
              <w:noProof/>
            </w:rPr>
            <w:t>Desarrollo De Aplicaciones Web</w:t>
          </w:r>
        </w:p>
      </w:tc>
      <w:tc>
        <w:tcPr>
          <w:tcW w:w="3357" w:type="dxa"/>
        </w:tcPr>
        <w:sdt>
          <w:sdtPr>
            <w:rPr>
              <w:rStyle w:val="Nmerodepgina"/>
              <w:noProof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2998BFA4" w14:textId="77777777" w:rsidR="00E74B29" w:rsidRPr="00E74B29" w:rsidRDefault="003130EC" w:rsidP="003130EC">
              <w:pPr>
                <w:pStyle w:val="Piedepgina"/>
                <w:jc w:val="center"/>
                <w:rPr>
                  <w:noProof/>
                </w:rPr>
              </w:pPr>
              <w:r>
                <w:rPr>
                  <w:rStyle w:val="Nmerodepgina"/>
                  <w:noProof/>
                </w:rPr>
                <w:t xml:space="preserve">                 </w:t>
              </w:r>
              <w:r w:rsidR="00A15040">
                <w:rPr>
                  <w:rStyle w:val="Nmerodepgina"/>
                  <w:noProof/>
                </w:rPr>
                <w:t xml:space="preserve">  </w:t>
              </w:r>
              <w:r w:rsidR="00E74B29" w:rsidRPr="00E74B29">
                <w:rPr>
                  <w:noProof/>
                  <w:lang w:bidi="es-ES"/>
                </w:rPr>
                <w:t>P</w:t>
              </w:r>
              <w:r w:rsidR="00EF700E">
                <w:rPr>
                  <w:noProof/>
                  <w:lang w:bidi="es-ES"/>
                </w:rPr>
                <w:t>ágina</w:t>
              </w:r>
              <w:r w:rsidR="00E74B29" w:rsidRPr="00E74B29">
                <w:rPr>
                  <w:noProof/>
                  <w:lang w:bidi="es-ES"/>
                </w:rPr>
                <w:t xml:space="preserve"> </w:t>
              </w:r>
              <w:r w:rsidR="00E74B29" w:rsidRPr="00E74B29">
                <w:rPr>
                  <w:noProof/>
                  <w:lang w:bidi="es-ES"/>
                </w:rPr>
                <w:fldChar w:fldCharType="begin"/>
              </w:r>
              <w:r w:rsidR="00E74B29" w:rsidRPr="00E74B29">
                <w:rPr>
                  <w:noProof/>
                  <w:lang w:bidi="es-ES"/>
                </w:rPr>
                <w:instrText xml:space="preserve"> PAGE </w:instrText>
              </w:r>
              <w:r w:rsidR="00E74B29" w:rsidRPr="00E74B29">
                <w:rPr>
                  <w:noProof/>
                  <w:lang w:bidi="es-ES"/>
                </w:rPr>
                <w:fldChar w:fldCharType="separate"/>
              </w:r>
              <w:r w:rsidR="00837914">
                <w:rPr>
                  <w:noProof/>
                  <w:lang w:bidi="es-ES"/>
                </w:rPr>
                <w:t>4</w:t>
              </w:r>
              <w:r w:rsidR="00E74B29" w:rsidRPr="00E74B29">
                <w:rPr>
                  <w:noProof/>
                  <w:lang w:bidi="es-ES"/>
                </w:rPr>
                <w:fldChar w:fldCharType="end"/>
              </w:r>
            </w:p>
          </w:sdtContent>
        </w:sdt>
      </w:tc>
      <w:tc>
        <w:tcPr>
          <w:tcW w:w="1077" w:type="dxa"/>
        </w:tcPr>
        <w:p w14:paraId="63FCC6D3" w14:textId="77777777" w:rsidR="00E74B29" w:rsidRPr="00E74B29" w:rsidRDefault="00E74B29" w:rsidP="006709F1">
          <w:pPr>
            <w:pStyle w:val="Piedepgina"/>
            <w:rPr>
              <w:noProof/>
            </w:rPr>
          </w:pPr>
        </w:p>
      </w:tc>
    </w:tr>
  </w:tbl>
  <w:p w14:paraId="70D33DE1" w14:textId="77777777" w:rsidR="00E74B29" w:rsidRDefault="00E74B29" w:rsidP="006709F1">
    <w:pPr>
      <w:pStyle w:val="Piedepgina"/>
      <w:rPr>
        <w:noProof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580"/>
      <w:gridCol w:w="3580"/>
      <w:gridCol w:w="3580"/>
    </w:tblGrid>
    <w:tr w:rsidR="4753EA74" w14:paraId="5ADE465C" w14:textId="77777777" w:rsidTr="4753EA74">
      <w:trPr>
        <w:trHeight w:val="300"/>
      </w:trPr>
      <w:tc>
        <w:tcPr>
          <w:tcW w:w="3580" w:type="dxa"/>
        </w:tcPr>
        <w:p w14:paraId="740CB3C4" w14:textId="77777777" w:rsidR="4753EA74" w:rsidRDefault="4753EA74" w:rsidP="4753EA74">
          <w:pPr>
            <w:pStyle w:val="Encabezado"/>
            <w:ind w:left="-115"/>
          </w:pPr>
        </w:p>
      </w:tc>
      <w:tc>
        <w:tcPr>
          <w:tcW w:w="3580" w:type="dxa"/>
        </w:tcPr>
        <w:p w14:paraId="265951E1" w14:textId="77777777" w:rsidR="4753EA74" w:rsidRDefault="4753EA74" w:rsidP="4753EA74">
          <w:pPr>
            <w:pStyle w:val="Encabezado"/>
            <w:jc w:val="center"/>
          </w:pPr>
        </w:p>
      </w:tc>
      <w:tc>
        <w:tcPr>
          <w:tcW w:w="3580" w:type="dxa"/>
        </w:tcPr>
        <w:p w14:paraId="4BA6D8F7" w14:textId="77777777" w:rsidR="4753EA74" w:rsidRDefault="4753EA74" w:rsidP="4753EA74">
          <w:pPr>
            <w:pStyle w:val="Encabezado"/>
            <w:ind w:right="-115"/>
            <w:jc w:val="right"/>
          </w:pPr>
        </w:p>
      </w:tc>
    </w:tr>
  </w:tbl>
  <w:p w14:paraId="1C3E0DF7" w14:textId="77777777" w:rsidR="4753EA74" w:rsidRDefault="4753EA74" w:rsidP="4753EA7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999DD7" w14:textId="77777777" w:rsidR="00A45689" w:rsidRDefault="00A45689" w:rsidP="00E74B29">
      <w:r>
        <w:separator/>
      </w:r>
    </w:p>
  </w:footnote>
  <w:footnote w:type="continuationSeparator" w:id="0">
    <w:p w14:paraId="6989C5D4" w14:textId="77777777" w:rsidR="00A45689" w:rsidRDefault="00A45689" w:rsidP="00E74B29">
      <w:r>
        <w:continuationSeparator/>
      </w:r>
    </w:p>
  </w:footnote>
  <w:footnote w:type="continuationNotice" w:id="1">
    <w:p w14:paraId="2DEB9740" w14:textId="77777777" w:rsidR="00A45689" w:rsidRDefault="00A4568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1024" w:type="dxa"/>
      <w:tblInd w:w="-284" w:type="dxa"/>
      <w:tblLayout w:type="fixed"/>
      <w:tblLook w:val="06A0" w:firstRow="1" w:lastRow="0" w:firstColumn="1" w:lastColumn="0" w:noHBand="1" w:noVBand="1"/>
    </w:tblPr>
    <w:tblGrid>
      <w:gridCol w:w="3864"/>
      <w:gridCol w:w="3580"/>
      <w:gridCol w:w="3580"/>
    </w:tblGrid>
    <w:tr w:rsidR="4753EA74" w14:paraId="0E02F4B9" w14:textId="77777777" w:rsidTr="00A15040">
      <w:trPr>
        <w:trHeight w:val="300"/>
      </w:trPr>
      <w:tc>
        <w:tcPr>
          <w:tcW w:w="3864" w:type="dxa"/>
        </w:tcPr>
        <w:p w14:paraId="1104FFB6" w14:textId="77777777" w:rsidR="4753EA74" w:rsidRDefault="4753EA74" w:rsidP="4753EA74">
          <w:pPr>
            <w:pStyle w:val="Encabezado"/>
            <w:ind w:left="-115"/>
          </w:pPr>
          <w:r>
            <w:t xml:space="preserve">Brian Gómez </w:t>
          </w:r>
          <w:r w:rsidR="0049012C">
            <w:t>Martínez</w:t>
          </w:r>
        </w:p>
      </w:tc>
      <w:tc>
        <w:tcPr>
          <w:tcW w:w="3580" w:type="dxa"/>
        </w:tcPr>
        <w:p w14:paraId="07D29EFF" w14:textId="77777777" w:rsidR="4753EA74" w:rsidRDefault="4753EA74" w:rsidP="4753EA74">
          <w:pPr>
            <w:pStyle w:val="Encabezado"/>
            <w:jc w:val="center"/>
          </w:pPr>
        </w:p>
      </w:tc>
      <w:tc>
        <w:tcPr>
          <w:tcW w:w="3580" w:type="dxa"/>
        </w:tcPr>
        <w:p w14:paraId="362A40C1" w14:textId="7A1685EB" w:rsidR="4753EA74" w:rsidRDefault="008A0972" w:rsidP="00F238FD">
          <w:pPr>
            <w:pStyle w:val="Encabezado"/>
            <w:ind w:right="-115"/>
            <w:jc w:val="center"/>
          </w:pPr>
          <w:r>
            <w:fldChar w:fldCharType="begin"/>
          </w:r>
          <w:r>
            <w:instrText xml:space="preserve"> TIME \@ "dd/MM/yyyy" </w:instrText>
          </w:r>
          <w:r>
            <w:fldChar w:fldCharType="separate"/>
          </w:r>
          <w:r w:rsidR="00741027">
            <w:rPr>
              <w:noProof/>
            </w:rPr>
            <w:t>19/09/2023</w:t>
          </w:r>
          <w:r>
            <w:fldChar w:fldCharType="end"/>
          </w:r>
        </w:p>
      </w:tc>
    </w:tr>
  </w:tbl>
  <w:p w14:paraId="2273110F" w14:textId="77777777" w:rsidR="4753EA74" w:rsidRPr="00F238FD" w:rsidRDefault="4753EA74" w:rsidP="4753EA74">
    <w:pPr>
      <w:pStyle w:val="Encabezado"/>
      <w:rPr>
        <w:u w:val="single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92060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removePersonalInformation/>
  <w:removeDateAndTime/>
  <w:displayBackgroundShape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0EE"/>
    <w:rsid w:val="000104A1"/>
    <w:rsid w:val="000110EE"/>
    <w:rsid w:val="00032A82"/>
    <w:rsid w:val="00044BDE"/>
    <w:rsid w:val="00086FA5"/>
    <w:rsid w:val="000E4641"/>
    <w:rsid w:val="000E7C4A"/>
    <w:rsid w:val="000F1C8B"/>
    <w:rsid w:val="00151F66"/>
    <w:rsid w:val="00177F8D"/>
    <w:rsid w:val="00185F4A"/>
    <w:rsid w:val="00234090"/>
    <w:rsid w:val="00247E12"/>
    <w:rsid w:val="00250322"/>
    <w:rsid w:val="00252CED"/>
    <w:rsid w:val="00282908"/>
    <w:rsid w:val="002D2200"/>
    <w:rsid w:val="002D6449"/>
    <w:rsid w:val="003130EC"/>
    <w:rsid w:val="00362A36"/>
    <w:rsid w:val="00367076"/>
    <w:rsid w:val="003D0EE2"/>
    <w:rsid w:val="003F011A"/>
    <w:rsid w:val="0040564B"/>
    <w:rsid w:val="00406A58"/>
    <w:rsid w:val="00431507"/>
    <w:rsid w:val="00441202"/>
    <w:rsid w:val="0048120C"/>
    <w:rsid w:val="0049012C"/>
    <w:rsid w:val="004909D9"/>
    <w:rsid w:val="004F08CF"/>
    <w:rsid w:val="00521481"/>
    <w:rsid w:val="005639A9"/>
    <w:rsid w:val="00590A56"/>
    <w:rsid w:val="005C0399"/>
    <w:rsid w:val="005D61FF"/>
    <w:rsid w:val="005E2F6D"/>
    <w:rsid w:val="006612B2"/>
    <w:rsid w:val="00665110"/>
    <w:rsid w:val="006709F1"/>
    <w:rsid w:val="006A7D78"/>
    <w:rsid w:val="006C60E6"/>
    <w:rsid w:val="00741027"/>
    <w:rsid w:val="007501B4"/>
    <w:rsid w:val="00762F0B"/>
    <w:rsid w:val="007D4829"/>
    <w:rsid w:val="007F19CC"/>
    <w:rsid w:val="00837914"/>
    <w:rsid w:val="00842AAE"/>
    <w:rsid w:val="00874FE7"/>
    <w:rsid w:val="008A0972"/>
    <w:rsid w:val="008A3C11"/>
    <w:rsid w:val="008C1275"/>
    <w:rsid w:val="00940C98"/>
    <w:rsid w:val="00941822"/>
    <w:rsid w:val="0094262E"/>
    <w:rsid w:val="00952F7D"/>
    <w:rsid w:val="00957AC4"/>
    <w:rsid w:val="009A38BA"/>
    <w:rsid w:val="009C01C2"/>
    <w:rsid w:val="009F0341"/>
    <w:rsid w:val="00A15040"/>
    <w:rsid w:val="00A45689"/>
    <w:rsid w:val="00A90FAB"/>
    <w:rsid w:val="00AC1B84"/>
    <w:rsid w:val="00B43E11"/>
    <w:rsid w:val="00B527F0"/>
    <w:rsid w:val="00BD6E15"/>
    <w:rsid w:val="00C06891"/>
    <w:rsid w:val="00D134AA"/>
    <w:rsid w:val="00D43125"/>
    <w:rsid w:val="00D56DE0"/>
    <w:rsid w:val="00D66A3A"/>
    <w:rsid w:val="00DF198B"/>
    <w:rsid w:val="00E74B29"/>
    <w:rsid w:val="00EA1BAE"/>
    <w:rsid w:val="00EA74BC"/>
    <w:rsid w:val="00EE008F"/>
    <w:rsid w:val="00EF700E"/>
    <w:rsid w:val="00F010EA"/>
    <w:rsid w:val="00F238FD"/>
    <w:rsid w:val="00F23F31"/>
    <w:rsid w:val="00F92EC9"/>
    <w:rsid w:val="00FB2F1A"/>
    <w:rsid w:val="04D8C4B0"/>
    <w:rsid w:val="179EC177"/>
    <w:rsid w:val="1E9436B4"/>
    <w:rsid w:val="3B77A2AF"/>
    <w:rsid w:val="3FA90846"/>
    <w:rsid w:val="404B13D2"/>
    <w:rsid w:val="4753EA74"/>
    <w:rsid w:val="5204F583"/>
    <w:rsid w:val="57928768"/>
    <w:rsid w:val="609350E2"/>
    <w:rsid w:val="60CE2F3C"/>
    <w:rsid w:val="62E6714A"/>
    <w:rsid w:val="6397FFD5"/>
    <w:rsid w:val="7DB23912"/>
    <w:rsid w:val="7F3B2A0A"/>
    <w:rsid w:val="7F4D6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62D572A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rsid w:val="006709F1"/>
  </w:style>
  <w:style w:type="paragraph" w:styleId="Ttulo1">
    <w:name w:val="heading 1"/>
    <w:basedOn w:val="Normal"/>
    <w:next w:val="Normal"/>
    <w:link w:val="Ttulo1Car"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Ttulo2">
    <w:name w:val="heading 2"/>
    <w:basedOn w:val="Normal"/>
    <w:next w:val="Normal"/>
    <w:link w:val="Ttulo2Car"/>
    <w:uiPriority w:val="1"/>
    <w:rsid w:val="00874FE7"/>
    <w:pPr>
      <w:jc w:val="center"/>
      <w:outlineLvl w:val="1"/>
    </w:pPr>
    <w:rPr>
      <w:b/>
      <w:sz w:val="48"/>
      <w:szCs w:val="48"/>
    </w:rPr>
  </w:style>
  <w:style w:type="paragraph" w:styleId="Ttulo3">
    <w:name w:val="heading 3"/>
    <w:basedOn w:val="Ttulo2"/>
    <w:next w:val="Normal"/>
    <w:link w:val="Ttulo3Car"/>
    <w:uiPriority w:val="2"/>
    <w:rsid w:val="00874FE7"/>
    <w:pPr>
      <w:spacing w:after="240"/>
      <w:outlineLvl w:val="2"/>
    </w:pPr>
    <w:rPr>
      <w:b w:val="0"/>
      <w:sz w:val="36"/>
      <w:szCs w:val="36"/>
    </w:rPr>
  </w:style>
  <w:style w:type="paragraph" w:styleId="Ttulo4">
    <w:name w:val="heading 4"/>
    <w:basedOn w:val="Normal"/>
    <w:next w:val="Normal"/>
    <w:link w:val="Ttulo4Car"/>
    <w:uiPriority w:val="3"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4"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limitadorgrfico">
    <w:name w:val="Delimitador gráfico"/>
    <w:basedOn w:val="Normal"/>
    <w:uiPriority w:val="8"/>
    <w:rsid w:val="00DF198B"/>
    <w:rPr>
      <w:sz w:val="10"/>
    </w:rPr>
  </w:style>
  <w:style w:type="paragraph" w:styleId="Textodeglobo">
    <w:name w:val="Balloon Text"/>
    <w:basedOn w:val="Normal"/>
    <w:link w:val="TextodegloboC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aconcuadrcula">
    <w:name w:val="Table Grid"/>
    <w:basedOn w:val="Tabla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Ttulo2Car">
    <w:name w:val="Título 2 Car"/>
    <w:basedOn w:val="Fuentedeprrafopredeter"/>
    <w:link w:val="Ttulo2"/>
    <w:uiPriority w:val="1"/>
    <w:rsid w:val="00874FE7"/>
    <w:rPr>
      <w:b/>
      <w:sz w:val="48"/>
      <w:szCs w:val="48"/>
    </w:rPr>
  </w:style>
  <w:style w:type="character" w:customStyle="1" w:styleId="Ttulo3Car">
    <w:name w:val="Título 3 Car"/>
    <w:basedOn w:val="Fuentedeprrafopredeter"/>
    <w:link w:val="Ttulo3"/>
    <w:uiPriority w:val="2"/>
    <w:rsid w:val="00874FE7"/>
    <w:rPr>
      <w:sz w:val="36"/>
      <w:szCs w:val="36"/>
    </w:rPr>
  </w:style>
  <w:style w:type="character" w:customStyle="1" w:styleId="Ttulo4Car">
    <w:name w:val="Título 4 Car"/>
    <w:basedOn w:val="Fuentedeprrafopredeter"/>
    <w:link w:val="Ttulo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o">
    <w:name w:val="Texto"/>
    <w:basedOn w:val="Normal"/>
    <w:uiPriority w:val="5"/>
    <w:rsid w:val="00874FE7"/>
    <w:rPr>
      <w:sz w:val="28"/>
      <w:szCs w:val="28"/>
    </w:rPr>
  </w:style>
  <w:style w:type="paragraph" w:styleId="Encabezado">
    <w:name w:val="header"/>
    <w:basedOn w:val="Piedepgina"/>
    <w:link w:val="EncabezadoCar"/>
    <w:uiPriority w:val="99"/>
    <w:semiHidden/>
    <w:rsid w:val="00E74B29"/>
    <w:rPr>
      <w:rFonts w:ascii="Georgia" w:hAnsi="Georgia"/>
    </w:r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874FE7"/>
    <w:rPr>
      <w:rFonts w:ascii="Georgia" w:hAnsi="Georgia"/>
    </w:rPr>
  </w:style>
  <w:style w:type="paragraph" w:styleId="Piedepgina">
    <w:name w:val="footer"/>
    <w:basedOn w:val="Normal"/>
    <w:link w:val="PiedepginaC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Nmerodepgina">
    <w:name w:val="page number"/>
    <w:basedOn w:val="Fuentedeprrafopredeter"/>
    <w:uiPriority w:val="99"/>
    <w:semiHidden/>
    <w:rsid w:val="00E74B29"/>
  </w:style>
  <w:style w:type="character" w:customStyle="1" w:styleId="Ttulo5Car">
    <w:name w:val="Título 5 Car"/>
    <w:basedOn w:val="Fuentedeprrafopredeter"/>
    <w:link w:val="Ttulo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Cita">
    <w:name w:val="Quote"/>
    <w:basedOn w:val="Normal"/>
    <w:next w:val="Normal"/>
    <w:link w:val="CitaCar"/>
    <w:uiPriority w:val="6"/>
    <w:rsid w:val="00957AC4"/>
    <w:pPr>
      <w:spacing w:after="120" w:line="228" w:lineRule="auto"/>
    </w:pPr>
    <w:rPr>
      <w:color w:val="476166" w:themeColor="accent1"/>
      <w:sz w:val="96"/>
      <w:szCs w:val="96"/>
    </w:rPr>
  </w:style>
  <w:style w:type="character" w:customStyle="1" w:styleId="CitaCar">
    <w:name w:val="Cita Car"/>
    <w:basedOn w:val="Fuentedeprrafopredeter"/>
    <w:link w:val="Cita"/>
    <w:uiPriority w:val="6"/>
    <w:rsid w:val="00957AC4"/>
    <w:rPr>
      <w:color w:val="476166" w:themeColor="accent1"/>
      <w:sz w:val="96"/>
      <w:szCs w:val="96"/>
    </w:rPr>
  </w:style>
  <w:style w:type="character" w:styleId="Textodelmarcadordeposicin">
    <w:name w:val="Placeholder Text"/>
    <w:basedOn w:val="Fuentedeprrafopredeter"/>
    <w:uiPriority w:val="99"/>
    <w:semiHidden/>
    <w:rsid w:val="00874FE7"/>
    <w:rPr>
      <w:color w:val="808080"/>
    </w:rPr>
  </w:style>
  <w:style w:type="paragraph" w:customStyle="1" w:styleId="Enunciado">
    <w:name w:val="Enunciado"/>
    <w:link w:val="EnunciadoCar"/>
    <w:autoRedefine/>
    <w:uiPriority w:val="7"/>
    <w:qFormat/>
    <w:rsid w:val="00441202"/>
    <w:pPr>
      <w:pBdr>
        <w:top w:val="thinThickSmallGap" w:sz="24" w:space="1" w:color="476166" w:themeColor="accent1"/>
        <w:left w:val="thinThickSmallGap" w:sz="24" w:space="4" w:color="476166" w:themeColor="accent1"/>
        <w:bottom w:val="thinThickSmallGap" w:sz="24" w:space="1" w:color="476166" w:themeColor="accent1"/>
        <w:right w:val="thinThickSmallGap" w:sz="24" w:space="4" w:color="476166" w:themeColor="accent1"/>
      </w:pBdr>
    </w:pPr>
    <w:rPr>
      <w:rFonts w:ascii="Arial" w:hAnsi="Arial"/>
      <w:b/>
      <w:noProof/>
      <w:color w:val="476166" w:themeColor="accent1"/>
      <w:sz w:val="32"/>
      <w:szCs w:val="52"/>
    </w:rPr>
  </w:style>
  <w:style w:type="character" w:customStyle="1" w:styleId="EnunciadoCar">
    <w:name w:val="Enunciado Car"/>
    <w:basedOn w:val="PiedepginaCar"/>
    <w:link w:val="Enunciado"/>
    <w:uiPriority w:val="7"/>
    <w:rsid w:val="00441202"/>
    <w:rPr>
      <w:rFonts w:ascii="Arial" w:hAnsi="Arial"/>
      <w:b/>
      <w:noProof/>
      <w:color w:val="476166" w:themeColor="accent1"/>
      <w:sz w:val="32"/>
      <w:szCs w:val="52"/>
    </w:rPr>
  </w:style>
  <w:style w:type="paragraph" w:customStyle="1" w:styleId="SangriaTeoria">
    <w:name w:val="Sangria_Teoria"/>
    <w:next w:val="Teoria"/>
    <w:autoRedefine/>
    <w:uiPriority w:val="7"/>
    <w:qFormat/>
    <w:rsid w:val="00F92EC9"/>
    <w:pPr>
      <w:ind w:firstLine="567"/>
      <w:jc w:val="both"/>
    </w:pPr>
    <w:rPr>
      <w:rFonts w:ascii="Arial" w:hAnsi="Arial"/>
      <w:noProof/>
    </w:rPr>
  </w:style>
  <w:style w:type="paragraph" w:customStyle="1" w:styleId="Teoria">
    <w:name w:val="Teoria"/>
    <w:basedOn w:val="SangriaTeoria"/>
    <w:autoRedefine/>
    <w:uiPriority w:val="7"/>
    <w:qFormat/>
    <w:rsid w:val="00F92EC9"/>
    <w:pPr>
      <w:ind w:firstLine="0"/>
    </w:pPr>
  </w:style>
  <w:style w:type="paragraph" w:styleId="NormalWeb">
    <w:name w:val="Normal (Web)"/>
    <w:basedOn w:val="Normal"/>
    <w:uiPriority w:val="99"/>
    <w:semiHidden/>
    <w:unhideWhenUsed/>
    <w:rsid w:val="00247E12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ES"/>
    </w:rPr>
  </w:style>
  <w:style w:type="character" w:styleId="Hipervnculo">
    <w:name w:val="Hyperlink"/>
    <w:basedOn w:val="Fuentedeprrafopredeter"/>
    <w:uiPriority w:val="99"/>
    <w:semiHidden/>
    <w:unhideWhenUsed/>
    <w:rsid w:val="00247E1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740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2.png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footnotes" Target="foot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rian\Documents\Plantillas%20personalizadas%20de%20Office\Plantilla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9C0631E-ABE2-4E65-A2B3-10538953F6D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3C68874-8151-430A-8B34-3F0BE5CDCE71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8C1DF77C-5BE5-4C9C-8D55-BC22B64D67E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0AA23C6-CEFE-427E-BCAF-76322159CA1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Plantilla.dotx</Template>
  <TotalTime>0</TotalTime>
  <Pages>5</Pages>
  <Words>177</Words>
  <Characters>974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2023-09-19T10:14:00Z</dcterms:created>
  <dcterms:modified xsi:type="dcterms:W3CDTF">2023-09-19T10:53:00Z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