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p14">
  <w:background w:color="FFFFFF">
    <v:background id="_x0000_s2049" o:bwmode="white" o:targetscreensize="1024,768">
      <v:fill type="frame" o:title="Imagen1" recolor="t" r:id="rId7"/>
    </v:background>
  </w:background>
  <w:body>
    <w:p w:rsidRPr="005639A9" w:rsidR="00952F7D" w:rsidP="00DF198B" w:rsidRDefault="00952F7D" w14:paraId="01280E27" w14:textId="77777777">
      <w:pPr>
        <w:pStyle w:val="Delimitadorgrfico"/>
        <w:rPr>
          <w:noProof/>
        </w:rPr>
      </w:pPr>
    </w:p>
    <w:tbl>
      <w:tblPr>
        <w:tblStyle w:val="Tablaconcuadrcula"/>
        <w:tblW w:w="1002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85"/>
        <w:gridCol w:w="27"/>
        <w:gridCol w:w="1061"/>
        <w:gridCol w:w="53"/>
        <w:gridCol w:w="5571"/>
        <w:gridCol w:w="63"/>
        <w:gridCol w:w="1051"/>
        <w:gridCol w:w="37"/>
        <w:gridCol w:w="1081"/>
      </w:tblGrid>
      <w:tr w:rsidRPr="005639A9" w:rsidR="00DF198B" w:rsidTr="19442928" w14:paraId="20A00DD9" w14:textId="77777777">
        <w:trPr>
          <w:trHeight w:val="271"/>
        </w:trPr>
        <w:tc>
          <w:tcPr>
            <w:tcW w:w="10029" w:type="dxa"/>
            <w:gridSpan w:val="9"/>
            <w:tcMar/>
          </w:tcPr>
          <w:p w:rsidRPr="005639A9" w:rsidR="00DF198B" w:rsidRDefault="00DF198B" w14:paraId="78B3B127" w14:textId="77777777">
            <w:pPr>
              <w:rPr>
                <w:noProof/>
              </w:rPr>
            </w:pPr>
          </w:p>
        </w:tc>
      </w:tr>
      <w:tr w:rsidRPr="005639A9" w:rsidR="00DF198B" w:rsidTr="19442928" w14:paraId="53686FD2" w14:textId="77777777">
        <w:trPr>
          <w:trHeight w:val="266"/>
        </w:trPr>
        <w:tc>
          <w:tcPr>
            <w:tcW w:w="1112" w:type="dxa"/>
            <w:gridSpan w:val="2"/>
            <w:tcBorders>
              <w:right w:val="single" w:color="476166" w:themeColor="accent1" w:sz="18" w:space="0"/>
            </w:tcBorders>
            <w:tcMar/>
          </w:tcPr>
          <w:p w:rsidRPr="005639A9" w:rsidR="00DF198B" w:rsidRDefault="00DF198B" w14:paraId="373FF368" w14:textId="77777777">
            <w:pPr>
              <w:rPr>
                <w:noProof/>
              </w:rPr>
            </w:pPr>
          </w:p>
        </w:tc>
        <w:tc>
          <w:tcPr>
            <w:tcW w:w="7799" w:type="dxa"/>
            <w:gridSpan w:val="5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tcMar/>
            <w:vAlign w:val="center"/>
          </w:tcPr>
          <w:p w:rsidRPr="005639A9" w:rsidR="00DF198B" w:rsidP="4753EA74" w:rsidRDefault="179EC177" w14:paraId="2B69B1C0" w14:textId="1C9394CF">
            <w:pPr>
              <w:pStyle w:val="Ttulo1"/>
              <w:spacing w:line="259" w:lineRule="auto"/>
            </w:pPr>
            <w:r w:rsidRPr="19442928" w:rsidR="613B96D8">
              <w:rPr>
                <w:noProof/>
              </w:rPr>
              <w:t>Desarrollo Web en Entorno Cliente</w:t>
            </w:r>
          </w:p>
        </w:tc>
        <w:tc>
          <w:tcPr>
            <w:tcW w:w="1117" w:type="dxa"/>
            <w:gridSpan w:val="2"/>
            <w:tcBorders>
              <w:left w:val="single" w:color="476166" w:themeColor="accent1" w:sz="18" w:space="0"/>
            </w:tcBorders>
            <w:tcMar/>
          </w:tcPr>
          <w:p w:rsidRPr="005639A9" w:rsidR="00DF198B" w:rsidRDefault="00DF198B" w14:paraId="10D4EBD8" w14:textId="77777777">
            <w:pPr>
              <w:rPr>
                <w:noProof/>
              </w:rPr>
            </w:pPr>
          </w:p>
        </w:tc>
      </w:tr>
      <w:tr w:rsidRPr="005639A9" w:rsidR="00DF198B" w:rsidTr="19442928" w14:paraId="21DD43CF" w14:textId="77777777">
        <w:trPr>
          <w:trHeight w:val="341"/>
        </w:trPr>
        <w:tc>
          <w:tcPr>
            <w:tcW w:w="1085" w:type="dxa"/>
            <w:tcMar/>
          </w:tcPr>
          <w:p w:rsidRPr="005639A9" w:rsidR="00DF198B" w:rsidRDefault="00DF198B" w14:paraId="6896A786" w14:textId="77777777">
            <w:pPr>
              <w:rPr>
                <w:noProof/>
              </w:rPr>
            </w:pPr>
          </w:p>
        </w:tc>
        <w:tc>
          <w:tcPr>
            <w:tcW w:w="7863" w:type="dxa"/>
            <w:gridSpan w:val="7"/>
            <w:tcMar/>
          </w:tcPr>
          <w:p w:rsidRPr="005639A9" w:rsidR="00DF198B" w:rsidRDefault="00DF198B" w14:paraId="76A5B085" w14:textId="77777777">
            <w:pPr>
              <w:rPr>
                <w:noProof/>
              </w:rPr>
            </w:pPr>
          </w:p>
        </w:tc>
        <w:tc>
          <w:tcPr>
            <w:tcW w:w="1080" w:type="dxa"/>
            <w:tcMar/>
          </w:tcPr>
          <w:p w:rsidRPr="005639A9" w:rsidR="00DF198B" w:rsidRDefault="00DF198B" w14:paraId="4D71CD49" w14:textId="77777777">
            <w:pPr>
              <w:rPr>
                <w:noProof/>
              </w:rPr>
            </w:pPr>
          </w:p>
        </w:tc>
      </w:tr>
      <w:tr w:rsidRPr="005639A9" w:rsidR="00DF198B" w:rsidTr="19442928" w14:paraId="2D575D06" w14:textId="77777777">
        <w:trPr>
          <w:trHeight w:val="232"/>
        </w:trPr>
        <w:tc>
          <w:tcPr>
            <w:tcW w:w="2226" w:type="dxa"/>
            <w:gridSpan w:val="4"/>
            <w:tcMar/>
          </w:tcPr>
          <w:p w:rsidRPr="005639A9" w:rsidR="00DF198B" w:rsidRDefault="00DF198B" w14:paraId="407F3151" w14:textId="77777777">
            <w:pPr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  <w:tcMar/>
          </w:tcPr>
          <w:p w:rsidRPr="005639A9" w:rsidR="00DF198B" w:rsidP="00DF198B" w:rsidRDefault="00DF198B" w14:paraId="6A93D773" w14:textId="77777777">
            <w:pPr>
              <w:jc w:val="center"/>
              <w:rPr>
                <w:rFonts w:ascii="Georgia" w:hAnsi="Georgia"/>
                <w:noProof/>
                <w:sz w:val="48"/>
                <w:szCs w:val="48"/>
              </w:rPr>
            </w:pPr>
          </w:p>
        </w:tc>
        <w:tc>
          <w:tcPr>
            <w:tcW w:w="2231" w:type="dxa"/>
            <w:gridSpan w:val="4"/>
            <w:tcMar/>
          </w:tcPr>
          <w:p w:rsidRPr="005639A9" w:rsidR="00DF198B" w:rsidRDefault="00DF198B" w14:paraId="44BD4D9D" w14:textId="77777777">
            <w:pPr>
              <w:rPr>
                <w:noProof/>
              </w:rPr>
            </w:pPr>
          </w:p>
        </w:tc>
      </w:tr>
      <w:tr w:rsidRPr="005639A9" w:rsidR="00DF198B" w:rsidTr="19442928" w14:paraId="0C312439" w14:textId="77777777">
        <w:trPr>
          <w:trHeight w:val="366"/>
        </w:trPr>
        <w:tc>
          <w:tcPr>
            <w:tcW w:w="2226" w:type="dxa"/>
            <w:gridSpan w:val="4"/>
            <w:tcMar/>
          </w:tcPr>
          <w:p w:rsidRPr="005639A9" w:rsidR="00DF198B" w:rsidRDefault="00DF198B" w14:paraId="0B98729E" w14:textId="77777777">
            <w:pPr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  <w:tcMar/>
          </w:tcPr>
          <w:p w:rsidRPr="005639A9" w:rsidR="00DF198B" w:rsidP="19442928" w:rsidRDefault="179EC177" w14:paraId="7271DD27" w14:textId="0EA45AB4">
            <w:pPr>
              <w:pStyle w:val="Ttulo2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19442928" w:rsidR="613B96D8">
              <w:rPr>
                <w:noProof/>
              </w:rPr>
              <w:t>Introduccion a JavaScript</w:t>
            </w:r>
          </w:p>
        </w:tc>
        <w:tc>
          <w:tcPr>
            <w:tcW w:w="2231" w:type="dxa"/>
            <w:gridSpan w:val="4"/>
            <w:tcMar/>
          </w:tcPr>
          <w:p w:rsidRPr="005639A9" w:rsidR="00DF198B" w:rsidRDefault="00DF198B" w14:paraId="153E257F" w14:textId="77777777">
            <w:pPr>
              <w:rPr>
                <w:noProof/>
              </w:rPr>
            </w:pPr>
          </w:p>
        </w:tc>
      </w:tr>
      <w:tr w:rsidRPr="005639A9" w:rsidR="00DF198B" w:rsidTr="19442928" w14:paraId="415CE247" w14:textId="77777777">
        <w:trPr>
          <w:trHeight w:val="3067"/>
        </w:trPr>
        <w:tc>
          <w:tcPr>
            <w:tcW w:w="2226" w:type="dxa"/>
            <w:gridSpan w:val="4"/>
            <w:tcMar/>
            <w:vAlign w:val="bottom"/>
          </w:tcPr>
          <w:p w:rsidRPr="005639A9" w:rsidR="00DF198B" w:rsidP="00DF198B" w:rsidRDefault="00DF198B" w14:paraId="54476331" w14:textId="77777777">
            <w:pPr>
              <w:jc w:val="center"/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  <w:tcMar/>
            <w:vAlign w:val="bottom"/>
          </w:tcPr>
          <w:p w:rsidR="00DF198B" w:rsidP="00DF198B" w:rsidRDefault="00DF198B" w14:paraId="51B52963" w14:textId="77777777">
            <w:pPr>
              <w:rPr>
                <w:noProof/>
              </w:rPr>
            </w:pPr>
          </w:p>
          <w:p w:rsidR="009C01C2" w:rsidP="00DF198B" w:rsidRDefault="009C01C2" w14:paraId="2E01ABF5" w14:textId="77777777">
            <w:pPr>
              <w:rPr>
                <w:noProof/>
              </w:rPr>
            </w:pPr>
          </w:p>
          <w:p w:rsidRPr="005639A9" w:rsidR="009C01C2" w:rsidP="00DF198B" w:rsidRDefault="009C01C2" w14:paraId="112EAC8D" w14:textId="77777777">
            <w:pPr>
              <w:rPr>
                <w:noProof/>
              </w:rPr>
            </w:pPr>
          </w:p>
        </w:tc>
        <w:tc>
          <w:tcPr>
            <w:tcW w:w="2231" w:type="dxa"/>
            <w:gridSpan w:val="4"/>
            <w:tcMar/>
            <w:vAlign w:val="bottom"/>
          </w:tcPr>
          <w:p w:rsidRPr="005639A9" w:rsidR="00DF198B" w:rsidP="00DF198B" w:rsidRDefault="00F238FD" w14:paraId="469E48D5" w14:textId="77777777">
            <w:pPr>
              <w:jc w:val="center"/>
              <w:rPr>
                <w:noProof/>
              </w:rPr>
            </w:pPr>
            <w:r w:rsidRPr="005639A9">
              <w:rPr>
                <w:noProof/>
                <w:lang w:bidi="es-ES"/>
              </w:rPr>
              <w:drawing>
                <wp:anchor distT="0" distB="0" distL="114300" distR="114300" simplePos="0" relativeHeight="251629056" behindDoc="1" locked="0" layoutInCell="1" allowOverlap="1" wp14:anchorId="2E9F3819" wp14:editId="2D37D7AD">
                  <wp:simplePos x="0" y="0"/>
                  <wp:positionH relativeFrom="margin">
                    <wp:posOffset>-5316220</wp:posOffset>
                  </wp:positionH>
                  <wp:positionV relativeFrom="margin">
                    <wp:posOffset>-2046605</wp:posOffset>
                  </wp:positionV>
                  <wp:extent cx="6858000" cy="9248140"/>
                  <wp:effectExtent l="0" t="0" r="0" b="0"/>
                  <wp:wrapNone/>
                  <wp:docPr id="1" name="Imagen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24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Pr="005639A9" w:rsidR="00DF198B" w:rsidTr="19442928" w14:paraId="1BE8ADB2" w14:textId="77777777">
        <w:trPr>
          <w:trHeight w:val="70"/>
        </w:trPr>
        <w:tc>
          <w:tcPr>
            <w:tcW w:w="2173" w:type="dxa"/>
            <w:gridSpan w:val="3"/>
            <w:tcMar/>
          </w:tcPr>
          <w:p w:rsidRPr="005639A9" w:rsidR="00DF198B" w:rsidRDefault="00DF198B" w14:paraId="2361A1E6" w14:textId="77777777">
            <w:pPr>
              <w:rPr>
                <w:noProof/>
              </w:rPr>
            </w:pPr>
          </w:p>
        </w:tc>
        <w:tc>
          <w:tcPr>
            <w:tcW w:w="5687" w:type="dxa"/>
            <w:gridSpan w:val="3"/>
            <w:tcMar/>
          </w:tcPr>
          <w:p w:rsidRPr="005639A9" w:rsidR="00DF198B" w:rsidRDefault="00DF198B" w14:paraId="738CC1CE" w14:textId="77777777">
            <w:pPr>
              <w:rPr>
                <w:noProof/>
              </w:rPr>
            </w:pPr>
          </w:p>
        </w:tc>
        <w:tc>
          <w:tcPr>
            <w:tcW w:w="2167" w:type="dxa"/>
            <w:gridSpan w:val="3"/>
            <w:tcMar/>
          </w:tcPr>
          <w:p w:rsidRPr="005639A9" w:rsidR="00DF198B" w:rsidRDefault="00DF198B" w14:paraId="79F3E016" w14:textId="77777777">
            <w:pPr>
              <w:rPr>
                <w:noProof/>
              </w:rPr>
            </w:pPr>
          </w:p>
        </w:tc>
      </w:tr>
    </w:tbl>
    <w:p w:rsidRPr="005639A9" w:rsidR="009C01C2" w:rsidRDefault="009C01C2" w14:paraId="485C4953" w14:textId="77777777">
      <w:pPr>
        <w:rPr>
          <w:noProof/>
        </w:rPr>
      </w:pPr>
    </w:p>
    <w:p w:rsidR="005C0399" w:rsidP="002D2200" w:rsidRDefault="005C0399" w14:paraId="1775CFD2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1DB2568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5DAE2519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CD228CA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2573BF20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477FE4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A62A07D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4B3CC2D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0ACC259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5EA8AEAA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0841A3E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593976DC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0C91BAA1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DB16AC2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2A597E21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6486FCF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3F63E6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8C4C5F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2FEB78B0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781B76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665BE7D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84993C2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9B644DB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07C550E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CD7EF92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330EAD0D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55118CAF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1D4F01EC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B09873C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3795F418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0EC21AC2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7893661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75F80006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4625EFBF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386B5F1C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0A2C7E28" w14:textId="77777777">
      <w:pPr>
        <w:pStyle w:val="Delimitadorgrfico"/>
        <w:rPr>
          <w:noProof/>
          <w:lang w:bidi="es-ES"/>
        </w:rPr>
      </w:pPr>
    </w:p>
    <w:p w:rsidR="005C0399" w:rsidP="002D2200" w:rsidRDefault="005C0399" w14:paraId="67F074DC" w14:textId="77777777">
      <w:pPr>
        <w:pStyle w:val="Delimitadorgrfico"/>
        <w:rPr>
          <w:noProof/>
          <w:lang w:bidi="es-ES"/>
        </w:rPr>
      </w:pPr>
    </w:p>
    <w:p w:rsidR="009C01C2" w:rsidRDefault="009C01C2" w14:paraId="0EBFFBD5" w14:textId="77777777">
      <w:pPr>
        <w:rPr>
          <w:noProof/>
          <w:sz w:val="10"/>
          <w:lang w:bidi="es-ES"/>
        </w:rPr>
      </w:pPr>
      <w:r>
        <w:rPr>
          <w:noProof/>
          <w:lang w:bidi="es-ES"/>
        </w:rPr>
        <w:br w:type="page"/>
      </w:r>
    </w:p>
    <w:p w:rsidR="00EF700E" w:rsidRDefault="008C1275" w14:paraId="762CE109" w14:textId="77777777">
      <w:pPr>
        <w:rPr>
          <w:noProof/>
          <w:lang w:bidi="es-ES"/>
        </w:rPr>
      </w:pPr>
      <w:r w:rsidRPr="005639A9">
        <w:rPr>
          <w:noProof/>
          <w:lang w:bidi="es-ES"/>
        </w:rPr>
        <w:lastRenderedPageBreak/>
        <w:drawing>
          <wp:anchor distT="0" distB="0" distL="114300" distR="114300" simplePos="0" relativeHeight="251660800" behindDoc="1" locked="0" layoutInCell="1" allowOverlap="1" wp14:anchorId="5259C1FE" wp14:editId="58740550">
            <wp:simplePos x="0" y="0"/>
            <wp:positionH relativeFrom="margin">
              <wp:posOffset>-313055</wp:posOffset>
            </wp:positionH>
            <wp:positionV relativeFrom="margin">
              <wp:posOffset>-378369</wp:posOffset>
            </wp:positionV>
            <wp:extent cx="6857365" cy="9789795"/>
            <wp:effectExtent l="0" t="0" r="635" b="1905"/>
            <wp:wrapNone/>
            <wp:docPr id="3" name="Imagen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978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</w:p>
    <w:tbl>
      <w:tblPr>
        <w:tblStyle w:val="Tablaconcuadrcula"/>
        <w:tblW w:w="1086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204"/>
        <w:gridCol w:w="8450"/>
        <w:gridCol w:w="1207"/>
      </w:tblGrid>
      <w:tr w:rsidRPr="005639A9" w:rsidR="00EF700E" w:rsidTr="00EA74BC" w14:paraId="4FFFADBC" w14:textId="77777777">
        <w:trPr>
          <w:trHeight w:val="1278"/>
        </w:trPr>
        <w:tc>
          <w:tcPr>
            <w:tcW w:w="1204" w:type="dxa"/>
            <w:tcBorders>
              <w:right w:val="single" w:color="476166" w:themeColor="accent1" w:sz="18" w:space="0"/>
            </w:tcBorders>
          </w:tcPr>
          <w:p w:rsidRPr="005639A9" w:rsidR="00EF700E" w:rsidP="00587867" w:rsidRDefault="00EF700E" w14:paraId="32C1FB20" w14:textId="77777777">
            <w:pPr>
              <w:rPr>
                <w:noProof/>
              </w:rPr>
            </w:pPr>
          </w:p>
        </w:tc>
        <w:tc>
          <w:tcPr>
            <w:tcW w:w="8450" w:type="dxa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vAlign w:val="center"/>
          </w:tcPr>
          <w:p w:rsidRPr="005639A9" w:rsidR="00EF700E" w:rsidP="00EF700E" w:rsidRDefault="00EF700E" w14:paraId="56CBC0FB" w14:textId="77777777">
            <w:pPr>
              <w:pStyle w:val="Ttulo1"/>
              <w:spacing w:line="259" w:lineRule="auto"/>
            </w:pPr>
            <w:r>
              <w:rPr>
                <w:noProof/>
              </w:rPr>
              <w:t>Indice</w:t>
            </w:r>
          </w:p>
        </w:tc>
        <w:tc>
          <w:tcPr>
            <w:tcW w:w="1207" w:type="dxa"/>
            <w:tcBorders>
              <w:left w:val="single" w:color="476166" w:themeColor="accent1" w:sz="18" w:space="0"/>
            </w:tcBorders>
          </w:tcPr>
          <w:p w:rsidRPr="005639A9" w:rsidR="00EF700E" w:rsidP="00587867" w:rsidRDefault="00EF700E" w14:paraId="61B74C86" w14:textId="77777777">
            <w:pPr>
              <w:rPr>
                <w:noProof/>
              </w:rPr>
            </w:pPr>
          </w:p>
        </w:tc>
      </w:tr>
    </w:tbl>
    <w:tbl>
      <w:tblPr>
        <w:tblStyle w:val="Tablaconcuadrcula"/>
        <w:tblpPr w:leftFromText="141" w:rightFromText="141" w:vertAnchor="text" w:horzAnchor="margin" w:tblpY="703"/>
        <w:tblW w:w="1093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208"/>
        <w:gridCol w:w="8520"/>
        <w:gridCol w:w="1210"/>
      </w:tblGrid>
      <w:tr w:rsidRPr="005639A9" w:rsidR="008A3C11" w:rsidTr="005D61FF" w14:paraId="0D3E49EE" w14:textId="77777777">
        <w:trPr>
          <w:trHeight w:val="1784"/>
        </w:trPr>
        <w:tc>
          <w:tcPr>
            <w:tcW w:w="1208" w:type="dxa"/>
            <w:tcBorders>
              <w:right w:val="single" w:color="476166" w:themeColor="accent1" w:sz="18" w:space="0"/>
            </w:tcBorders>
          </w:tcPr>
          <w:p w:rsidRPr="005639A9" w:rsidR="00EA74BC" w:rsidP="00EA74BC" w:rsidRDefault="008A3C11" w14:paraId="1EB8E535" w14:textId="77777777">
            <w:pPr>
              <w:rPr>
                <w:noProof/>
              </w:rPr>
            </w:pPr>
            <w:r>
              <w:rPr>
                <w:noProof/>
                <w:lang w:bidi="es-ES"/>
              </w:rPr>
              <w:t xml:space="preserve"> </w:t>
            </w:r>
          </w:p>
        </w:tc>
        <w:tc>
          <w:tcPr>
            <w:tcW w:w="8520" w:type="dxa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vAlign w:val="center"/>
          </w:tcPr>
          <w:p w:rsidR="008A3C11" w:rsidP="005D61FF" w:rsidRDefault="008A3C11" w14:paraId="363DE8EA" w14:textId="77777777">
            <w:pPr>
              <w:pStyle w:val="Ttulo1"/>
              <w:jc w:val="left"/>
            </w:pPr>
            <w:r>
              <w:t>1.Portada</w:t>
            </w:r>
          </w:p>
          <w:p w:rsidRPr="00762F0B" w:rsidR="00762F0B" w:rsidP="005D61FF" w:rsidRDefault="00762F0B" w14:paraId="001D1781" w14:textId="77777777"/>
          <w:p w:rsidR="00762F0B" w:rsidP="005D61FF" w:rsidRDefault="008A3C11" w14:paraId="771B4FB4" w14:textId="77777777">
            <w:pPr>
              <w:pStyle w:val="Ttulo1"/>
              <w:jc w:val="left"/>
            </w:pPr>
            <w:r>
              <w:t>2.Indice de contenido</w:t>
            </w:r>
          </w:p>
          <w:p w:rsidRPr="00762F0B" w:rsidR="00762F0B" w:rsidP="005D61FF" w:rsidRDefault="00762F0B" w14:paraId="6DCDB429" w14:textId="77777777"/>
          <w:p w:rsidRPr="005D61FF" w:rsidR="005D61FF" w:rsidP="005D61FF" w:rsidRDefault="00762F0B" w14:paraId="07857638" w14:textId="77777777">
            <w:pPr>
              <w:pStyle w:val="Ttulo1"/>
              <w:jc w:val="left"/>
            </w:pPr>
            <w:r>
              <w:t>3.Ejercicios</w:t>
            </w:r>
            <w:r w:rsidR="005D61FF">
              <w:t>:</w:t>
            </w:r>
          </w:p>
        </w:tc>
        <w:tc>
          <w:tcPr>
            <w:tcW w:w="1210" w:type="dxa"/>
            <w:tcBorders>
              <w:left w:val="single" w:color="476166" w:themeColor="accent1" w:sz="18" w:space="0"/>
            </w:tcBorders>
          </w:tcPr>
          <w:p w:rsidRPr="005639A9" w:rsidR="00EA74BC" w:rsidP="00EA74BC" w:rsidRDefault="00EA74BC" w14:paraId="2614F66C" w14:textId="77777777">
            <w:pPr>
              <w:rPr>
                <w:noProof/>
              </w:rPr>
            </w:pPr>
          </w:p>
        </w:tc>
      </w:tr>
    </w:tbl>
    <w:p w:rsidRPr="00B527F0" w:rsidR="00B527F0" w:rsidRDefault="009C01C2" w14:paraId="29A6E7E2" w14:textId="77777777">
      <w:pPr>
        <w:rPr>
          <w:noProof/>
          <w:sz w:val="10"/>
          <w:lang w:bidi="es-ES"/>
        </w:rPr>
      </w:pPr>
      <w:r w:rsidRPr="19442928">
        <w:rPr>
          <w:noProof/>
          <w:lang w:bidi="es-ES"/>
        </w:rPr>
        <w:br w:type="page"/>
      </w:r>
    </w:p>
    <w:p w:rsidRPr="00F92EC9" w:rsidR="00F92EC9" w:rsidP="19442928" w:rsidRDefault="00F92EC9" w14:paraId="2652E4BD" w14:textId="4A974AEE">
      <w:pPr>
        <w:pStyle w:val="Enunciado"/>
        <w:jc w:val="both"/>
      </w:pPr>
      <w:r w:rsidRPr="19442928" w:rsidR="4CD70417">
        <w:rPr>
          <w:noProof/>
          <w:lang w:val="es-ES"/>
        </w:rPr>
        <w:t xml:space="preserve">1. Los arrays se consideran un tipo de objeto especial en JavaScript. Averigua cual es la propiedad que nos indica la cantidad de elementos que tiene un array. </w:t>
      </w:r>
    </w:p>
    <w:p w:rsidRPr="00F92EC9" w:rsidR="00F92EC9" w:rsidP="19442928" w:rsidRDefault="00F92EC9" w14:paraId="4E72D362" w14:textId="7D96E92F">
      <w:pPr>
        <w:spacing w:before="240" w:beforeAutospacing="off" w:after="0" w:afterAutospacing="off" w:line="240" w:lineRule="auto"/>
      </w:pPr>
      <w:r w:rsidRPr="19442928" w:rsidR="221B78A6">
        <w:rPr>
          <w:noProof/>
          <w:lang w:val="es-ES"/>
        </w:rPr>
        <w:t>.length</w:t>
      </w:r>
    </w:p>
    <w:p w:rsidRPr="00F92EC9" w:rsidR="00F92EC9" w:rsidP="19442928" w:rsidRDefault="00F92EC9" w14:paraId="4B448B01" w14:textId="07C02D3B">
      <w:pPr>
        <w:pStyle w:val="Teoria"/>
        <w:rPr>
          <w:noProof/>
          <w:lang w:val="es-ES"/>
        </w:rPr>
      </w:pPr>
    </w:p>
    <w:p w:rsidRPr="00F92EC9" w:rsidR="00F92EC9" w:rsidP="00F92EC9" w:rsidRDefault="00F92EC9" w14:paraId="66E5AE61" w14:textId="547CB75F">
      <w:pPr>
        <w:pStyle w:val="Teoria"/>
      </w:pPr>
      <w:r w:rsidRPr="19442928" w:rsidR="4CD70417">
        <w:rPr>
          <w:rStyle w:val="EnunciadoCar"/>
          <w:noProof/>
          <w:lang w:val="es-ES"/>
        </w:rPr>
        <w:t>2. Abre el archivo buclefor.html en un navegador y comprueba su funcionamiento con la consola. En concreto comprueba como van cambiando los valores almacenados en “x</w:t>
      </w:r>
      <w:r w:rsidRPr="19442928" w:rsidR="4CD70417">
        <w:rPr>
          <w:noProof/>
          <w:lang w:val="es-ES"/>
        </w:rPr>
        <w:t xml:space="preserve">”. </w:t>
      </w:r>
    </w:p>
    <w:p w:rsidRPr="00F92EC9" w:rsidR="00F92EC9" w:rsidP="19442928" w:rsidRDefault="00F92EC9" w14:paraId="168F64E0" w14:textId="28B5C487">
      <w:pPr>
        <w:pStyle w:val="Enunciado"/>
        <w:rPr>
          <w:noProof/>
          <w:lang w:val="es-ES"/>
        </w:rPr>
      </w:pPr>
    </w:p>
    <w:p w:rsidRPr="00F92EC9" w:rsidR="00F92EC9" w:rsidP="19442928" w:rsidRDefault="00F92EC9" w14:paraId="3F78B8D1" w14:textId="38746F59">
      <w:pPr>
        <w:spacing w:before="240" w:beforeAutospacing="off" w:after="0" w:afterAutospacing="off" w:line="240" w:lineRule="auto"/>
      </w:pPr>
      <w:r w:rsidRPr="19442928" w:rsidR="4E10CCCD">
        <w:rPr>
          <w:noProof/>
          <w:lang w:val="es-ES"/>
        </w:rPr>
        <w:t>Cada vez que entra en el blucle suma 1 a x mientras x sea menor que el tamaño del vector</w:t>
      </w:r>
    </w:p>
    <w:p w:rsidRPr="00F92EC9" w:rsidR="00F92EC9" w:rsidP="19442928" w:rsidRDefault="00F92EC9" w14:paraId="214A8660" w14:textId="1C9C4C8C">
      <w:pPr>
        <w:pStyle w:val="Normal"/>
        <w:spacing w:before="240" w:beforeAutospacing="off" w:after="0" w:afterAutospacing="off" w:line="240" w:lineRule="auto"/>
        <w:rPr>
          <w:noProof/>
          <w:lang w:val="es-ES"/>
        </w:rPr>
      </w:pPr>
    </w:p>
    <w:p w:rsidRPr="00F92EC9" w:rsidR="00F92EC9" w:rsidP="19442928" w:rsidRDefault="00F92EC9" w14:paraId="00CCD6E6" w14:textId="5726854F">
      <w:pPr>
        <w:pStyle w:val="Normal"/>
        <w:spacing w:before="240" w:beforeAutospacing="off" w:after="0" w:afterAutospacing="off" w:line="240" w:lineRule="auto"/>
      </w:pPr>
      <w:r w:rsidR="4E10CCCD">
        <w:drawing>
          <wp:inline wp14:editId="183ADFF4" wp14:anchorId="6EAD79FE">
            <wp:extent cx="4572000" cy="3105150"/>
            <wp:effectExtent l="0" t="0" r="0" b="0"/>
            <wp:docPr id="455581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0636867f0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92EC9" w:rsidR="00F92EC9" w:rsidP="19442928" w:rsidRDefault="00F92EC9" w14:paraId="4CC830EF" w14:textId="3E5C22D8">
      <w:pPr>
        <w:pStyle w:val="Enunciado"/>
        <w:rPr>
          <w:noProof/>
          <w:lang w:val="es-ES"/>
        </w:rPr>
      </w:pPr>
    </w:p>
    <w:p w:rsidRPr="00F92EC9" w:rsidR="00F92EC9" w:rsidP="19442928" w:rsidRDefault="00F92EC9" w14:paraId="031A9A54" w14:textId="47C23D7E">
      <w:pPr>
        <w:pStyle w:val="Enunciado"/>
        <w:rPr>
          <w:noProof/>
          <w:lang w:val="es-ES"/>
        </w:rPr>
      </w:pPr>
    </w:p>
    <w:sectPr w:rsidRPr="00F92EC9" w:rsidR="00F92EC9" w:rsidSect="0023409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 w:orient="portrait" w:code="9"/>
      <w:pgMar w:top="1440" w:right="1080" w:bottom="1440" w:left="108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4025F" w:rsidP="00E74B29" w:rsidRDefault="0074025F" w14:paraId="28E70D8A" w14:textId="77777777">
      <w:r>
        <w:separator/>
      </w:r>
    </w:p>
  </w:endnote>
  <w:endnote w:type="continuationSeparator" w:id="0">
    <w:p w:rsidR="0074025F" w:rsidP="00E74B29" w:rsidRDefault="0074025F" w14:paraId="529802B8" w14:textId="77777777">
      <w:r>
        <w:continuationSeparator/>
      </w:r>
    </w:p>
  </w:endnote>
  <w:endnote w:type="continuationNotice" w:id="1">
    <w:p w:rsidR="0074025F" w:rsidRDefault="0074025F" w14:paraId="0A08155F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4B29" w:rsidP="006709F1" w:rsidRDefault="00E74B29" w14:paraId="0ECE992A" w14:textId="77777777">
    <w:pPr>
      <w:pStyle w:val="Piedepgina"/>
      <w:rPr>
        <w:rStyle w:val="Nmerodepgina"/>
      </w:rPr>
    </w:pPr>
    <w:r>
      <w:rPr>
        <w:rStyle w:val="Nmerodepgina"/>
        <w:lang w:bidi="es-ES"/>
      </w:rPr>
      <w:fldChar w:fldCharType="begin"/>
    </w:r>
    <w:r>
      <w:rPr>
        <w:rStyle w:val="Nmerodepgina"/>
        <w:lang w:bidi="es-ES"/>
      </w:rPr>
      <w:instrText xml:space="preserve"> PAGE </w:instrText>
    </w:r>
    <w:r>
      <w:rPr>
        <w:rStyle w:val="Nmerodepgina"/>
        <w:lang w:bidi="es-ES"/>
      </w:rPr>
      <w:fldChar w:fldCharType="end"/>
    </w:r>
  </w:p>
  <w:p w:rsidR="00E74B29" w:rsidP="006709F1" w:rsidRDefault="00E74B29" w14:paraId="26D6A977" w14:textId="7777777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4B29" w:rsidP="006709F1" w:rsidRDefault="00E74B29" w14:paraId="10684BC7" w14:textId="77777777">
    <w:pPr>
      <w:pStyle w:val="Piedepgina"/>
      <w:rPr>
        <w:rStyle w:val="Nmerodepgina"/>
        <w:noProof/>
      </w:rPr>
    </w:pPr>
  </w:p>
  <w:tbl>
    <w:tblPr>
      <w:tblStyle w:val="Tablaconcuadrcula"/>
      <w:tblW w:w="11137" w:type="dxa"/>
      <w:tblInd w:w="-301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7"/>
      <w:gridCol w:w="6686"/>
      <w:gridCol w:w="3357"/>
      <w:gridCol w:w="1077"/>
    </w:tblGrid>
    <w:tr w:rsidR="00A15040" w:rsidTr="00A15040" w14:paraId="42E33387" w14:textId="77777777">
      <w:trPr>
        <w:trHeight w:val="331"/>
      </w:trPr>
      <w:tc>
        <w:tcPr>
          <w:tcW w:w="17" w:type="dxa"/>
        </w:tcPr>
        <w:p w:rsidRPr="00E74B29" w:rsidR="00E74B29" w:rsidP="006709F1" w:rsidRDefault="00A15040" w14:paraId="0C2FD914" w14:textId="77777777">
          <w:pPr>
            <w:pStyle w:val="Piedepgina"/>
            <w:rPr>
              <w:noProof/>
            </w:rPr>
          </w:pPr>
          <w:r>
            <w:rPr>
              <w:noProof/>
            </w:rPr>
            <w:t xml:space="preserve"> </w:t>
          </w:r>
          <w:r w:rsidR="00EF700E">
            <w:rPr>
              <w:noProof/>
            </w:rPr>
            <w:t xml:space="preserve">             </w:t>
          </w:r>
        </w:p>
      </w:tc>
      <w:tc>
        <w:tcPr>
          <w:tcW w:w="6686" w:type="dxa"/>
        </w:tcPr>
        <w:p w:rsidRPr="00874FE7" w:rsidR="00E74B29" w:rsidP="006709F1" w:rsidRDefault="00C06891" w14:paraId="22A78831" w14:textId="77777777">
          <w:pPr>
            <w:pStyle w:val="Piedepgina"/>
            <w:rPr>
              <w:noProof/>
            </w:rPr>
          </w:pPr>
          <w:r>
            <w:rPr>
              <w:noProof/>
            </w:rPr>
            <w:t>Desarrollo De Aplicaciones Web</w:t>
          </w:r>
        </w:p>
      </w:tc>
      <w:tc>
        <w:tcPr>
          <w:tcW w:w="3357" w:type="dxa"/>
        </w:tcPr>
        <w:sdt>
          <w:sdtPr>
            <w:rPr>
              <w:rStyle w:val="Nmerodepgina"/>
              <w:noProof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Nmerodepgina"/>
            </w:rPr>
          </w:sdtEndPr>
          <w:sdtContent>
            <w:p w:rsidRPr="00E74B29" w:rsidR="00E74B29" w:rsidP="003130EC" w:rsidRDefault="003130EC" w14:paraId="102094EC" w14:textId="77777777">
              <w:pPr>
                <w:pStyle w:val="Piedepgina"/>
                <w:jc w:val="center"/>
                <w:rPr>
                  <w:noProof/>
                </w:rPr>
              </w:pPr>
              <w:r>
                <w:rPr>
                  <w:rStyle w:val="Nmerodepgina"/>
                  <w:noProof/>
                </w:rPr>
                <w:t xml:space="preserve">                 </w:t>
              </w:r>
              <w:r w:rsidR="00A15040">
                <w:rPr>
                  <w:rStyle w:val="Nmerodepgina"/>
                  <w:noProof/>
                </w:rPr>
                <w:t xml:space="preserve">  </w:t>
              </w:r>
              <w:r w:rsidRPr="00E74B29" w:rsidR="00E74B29">
                <w:rPr>
                  <w:noProof/>
                  <w:lang w:bidi="es-ES"/>
                </w:rPr>
                <w:t>P</w:t>
              </w:r>
              <w:r w:rsidR="00EF700E">
                <w:rPr>
                  <w:noProof/>
                  <w:lang w:bidi="es-ES"/>
                </w:rPr>
                <w:t>ágina</w:t>
              </w:r>
              <w:r w:rsidRPr="00E74B29" w:rsidR="00E74B29">
                <w:rPr>
                  <w:noProof/>
                  <w:lang w:bidi="es-ES"/>
                </w:rPr>
                <w:t xml:space="preserve"> </w:t>
              </w:r>
              <w:r w:rsidRPr="00E74B29" w:rsidR="00E74B29">
                <w:rPr>
                  <w:noProof/>
                  <w:lang w:bidi="es-ES"/>
                </w:rPr>
                <w:fldChar w:fldCharType="begin"/>
              </w:r>
              <w:r w:rsidRPr="00E74B29" w:rsidR="00E74B29">
                <w:rPr>
                  <w:noProof/>
                  <w:lang w:bidi="es-ES"/>
                </w:rPr>
                <w:instrText xml:space="preserve"> PAGE </w:instrText>
              </w:r>
              <w:r w:rsidRPr="00E74B29" w:rsidR="00E74B29">
                <w:rPr>
                  <w:noProof/>
                  <w:lang w:bidi="es-ES"/>
                </w:rPr>
                <w:fldChar w:fldCharType="separate"/>
              </w:r>
              <w:r w:rsidR="00837914">
                <w:rPr>
                  <w:noProof/>
                  <w:lang w:bidi="es-ES"/>
                </w:rPr>
                <w:t>4</w:t>
              </w:r>
              <w:r w:rsidRPr="00E74B29" w:rsidR="00E74B29">
                <w:rPr>
                  <w:noProof/>
                  <w:lang w:bidi="es-ES"/>
                </w:rPr>
                <w:fldChar w:fldCharType="end"/>
              </w:r>
            </w:p>
          </w:sdtContent>
        </w:sdt>
      </w:tc>
      <w:tc>
        <w:tcPr>
          <w:tcW w:w="1077" w:type="dxa"/>
        </w:tcPr>
        <w:p w:rsidRPr="00E74B29" w:rsidR="00E74B29" w:rsidP="006709F1" w:rsidRDefault="00E74B29" w14:paraId="4CFDE266" w14:textId="77777777">
          <w:pPr>
            <w:pStyle w:val="Piedepgina"/>
            <w:rPr>
              <w:noProof/>
            </w:rPr>
          </w:pPr>
        </w:p>
      </w:tc>
    </w:tr>
  </w:tbl>
  <w:p w:rsidR="00E74B29" w:rsidP="006709F1" w:rsidRDefault="00E74B29" w14:paraId="213C9F08" w14:textId="77777777">
    <w:pPr>
      <w:pStyle w:val="Piedepgina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580"/>
      <w:gridCol w:w="3580"/>
      <w:gridCol w:w="3580"/>
    </w:tblGrid>
    <w:tr w:rsidR="4753EA74" w:rsidTr="4753EA74" w14:paraId="30751E03" w14:textId="77777777">
      <w:trPr>
        <w:trHeight w:val="300"/>
      </w:trPr>
      <w:tc>
        <w:tcPr>
          <w:tcW w:w="3580" w:type="dxa"/>
        </w:tcPr>
        <w:p w:rsidR="4753EA74" w:rsidP="4753EA74" w:rsidRDefault="4753EA74" w14:paraId="592AD5DA" w14:textId="77777777">
          <w:pPr>
            <w:pStyle w:val="Encabezado"/>
            <w:ind w:left="-115"/>
          </w:pPr>
        </w:p>
      </w:tc>
      <w:tc>
        <w:tcPr>
          <w:tcW w:w="3580" w:type="dxa"/>
        </w:tcPr>
        <w:p w:rsidR="4753EA74" w:rsidP="4753EA74" w:rsidRDefault="4753EA74" w14:paraId="5B5AF71E" w14:textId="77777777">
          <w:pPr>
            <w:pStyle w:val="Encabezado"/>
            <w:jc w:val="center"/>
          </w:pPr>
        </w:p>
      </w:tc>
      <w:tc>
        <w:tcPr>
          <w:tcW w:w="3580" w:type="dxa"/>
        </w:tcPr>
        <w:p w:rsidR="4753EA74" w:rsidP="4753EA74" w:rsidRDefault="4753EA74" w14:paraId="4BC71B74" w14:textId="77777777">
          <w:pPr>
            <w:pStyle w:val="Encabezado"/>
            <w:ind w:right="-115"/>
            <w:jc w:val="right"/>
          </w:pPr>
        </w:p>
      </w:tc>
    </w:tr>
  </w:tbl>
  <w:p w:rsidR="4753EA74" w:rsidP="4753EA74" w:rsidRDefault="4753EA74" w14:paraId="180D3002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4025F" w:rsidP="00E74B29" w:rsidRDefault="0074025F" w14:paraId="2E5B61F6" w14:textId="77777777">
      <w:r>
        <w:separator/>
      </w:r>
    </w:p>
  </w:footnote>
  <w:footnote w:type="continuationSeparator" w:id="0">
    <w:p w:rsidR="0074025F" w:rsidP="00E74B29" w:rsidRDefault="0074025F" w14:paraId="150FB071" w14:textId="77777777">
      <w:r>
        <w:continuationSeparator/>
      </w:r>
    </w:p>
  </w:footnote>
  <w:footnote w:type="continuationNotice" w:id="1">
    <w:p w:rsidR="0074025F" w:rsidRDefault="0074025F" w14:paraId="4BE6EE8D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4025F" w:rsidRDefault="0074025F" w14:paraId="74F61B19" w14:textId="7777777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1024" w:type="dxa"/>
      <w:tblInd w:w="-284" w:type="dxa"/>
      <w:tblLayout w:type="fixed"/>
      <w:tblLook w:val="06A0" w:firstRow="1" w:lastRow="0" w:firstColumn="1" w:lastColumn="0" w:noHBand="1" w:noVBand="1"/>
    </w:tblPr>
    <w:tblGrid>
      <w:gridCol w:w="3864"/>
      <w:gridCol w:w="3580"/>
      <w:gridCol w:w="3580"/>
    </w:tblGrid>
    <w:tr w:rsidR="4753EA74" w:rsidTr="00A15040" w14:paraId="2EDBAD5C" w14:textId="77777777">
      <w:trPr>
        <w:trHeight w:val="300"/>
      </w:trPr>
      <w:tc>
        <w:tcPr>
          <w:tcW w:w="3864" w:type="dxa"/>
        </w:tcPr>
        <w:p w:rsidR="4753EA74" w:rsidP="4753EA74" w:rsidRDefault="4753EA74" w14:paraId="1804E007" w14:textId="77777777">
          <w:pPr>
            <w:pStyle w:val="Encabezado"/>
            <w:ind w:left="-115"/>
          </w:pPr>
          <w:r>
            <w:t xml:space="preserve">Brian Gómez </w:t>
          </w:r>
          <w:r w:rsidR="0049012C">
            <w:t>Martínez</w:t>
          </w:r>
        </w:p>
      </w:tc>
      <w:tc>
        <w:tcPr>
          <w:tcW w:w="3580" w:type="dxa"/>
        </w:tcPr>
        <w:p w:rsidR="4753EA74" w:rsidP="4753EA74" w:rsidRDefault="4753EA74" w14:paraId="0E1337A0" w14:textId="77777777">
          <w:pPr>
            <w:pStyle w:val="Encabezado"/>
            <w:jc w:val="center"/>
          </w:pPr>
        </w:p>
      </w:tc>
      <w:tc>
        <w:tcPr>
          <w:tcW w:w="3580" w:type="dxa"/>
        </w:tcPr>
        <w:p w:rsidR="4753EA74" w:rsidP="00F238FD" w:rsidRDefault="0074025F" w14:paraId="1249A8C1" w14:textId="77777777">
          <w:pPr>
            <w:pStyle w:val="Encabezado"/>
            <w:ind w:right="-115"/>
            <w:jc w:val="center"/>
          </w:pPr>
          <w:r>
            <w:t>1º Evaluacion</w:t>
          </w:r>
        </w:p>
      </w:tc>
    </w:tr>
  </w:tbl>
  <w:p w:rsidRPr="00F238FD" w:rsidR="4753EA74" w:rsidP="4753EA74" w:rsidRDefault="4753EA74" w14:paraId="3C967392" w14:textId="77777777">
    <w:pPr>
      <w:pStyle w:val="Encabezado"/>
      <w:rPr>
        <w:u w:val="singl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4025F" w:rsidRDefault="0074025F" w14:paraId="7CAC2AB9" w14:textId="7777777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hint="default" w:ascii="Georgia" w:hAnsi="Georgia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039206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removePersonalInformation/>
  <w:removeDateAndTime/>
  <w:displayBackgroundShape/>
  <w:attachedTemplate r:id="rId1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25F"/>
    <w:rsid w:val="000104A1"/>
    <w:rsid w:val="00032A82"/>
    <w:rsid w:val="00044BDE"/>
    <w:rsid w:val="00086FA5"/>
    <w:rsid w:val="000E4641"/>
    <w:rsid w:val="000E7C4A"/>
    <w:rsid w:val="00151F66"/>
    <w:rsid w:val="00177F8D"/>
    <w:rsid w:val="00185F4A"/>
    <w:rsid w:val="00234090"/>
    <w:rsid w:val="00247E12"/>
    <w:rsid w:val="00250322"/>
    <w:rsid w:val="00252CED"/>
    <w:rsid w:val="00282908"/>
    <w:rsid w:val="002D2200"/>
    <w:rsid w:val="002D6449"/>
    <w:rsid w:val="003130EC"/>
    <w:rsid w:val="00362A36"/>
    <w:rsid w:val="003D0EE2"/>
    <w:rsid w:val="003F011A"/>
    <w:rsid w:val="0040564B"/>
    <w:rsid w:val="00406A58"/>
    <w:rsid w:val="00431507"/>
    <w:rsid w:val="00441202"/>
    <w:rsid w:val="0048120C"/>
    <w:rsid w:val="0049012C"/>
    <w:rsid w:val="004909D9"/>
    <w:rsid w:val="004F08CF"/>
    <w:rsid w:val="00521481"/>
    <w:rsid w:val="005639A9"/>
    <w:rsid w:val="00590A56"/>
    <w:rsid w:val="005C0399"/>
    <w:rsid w:val="005D61FF"/>
    <w:rsid w:val="005E2F6D"/>
    <w:rsid w:val="006612B2"/>
    <w:rsid w:val="00665110"/>
    <w:rsid w:val="006709F1"/>
    <w:rsid w:val="006A7D78"/>
    <w:rsid w:val="006C60E6"/>
    <w:rsid w:val="0074025F"/>
    <w:rsid w:val="007501B4"/>
    <w:rsid w:val="00762F0B"/>
    <w:rsid w:val="007D4829"/>
    <w:rsid w:val="007F19CC"/>
    <w:rsid w:val="00837914"/>
    <w:rsid w:val="00842AAE"/>
    <w:rsid w:val="00874FE7"/>
    <w:rsid w:val="008A0972"/>
    <w:rsid w:val="008A3C11"/>
    <w:rsid w:val="008C1275"/>
    <w:rsid w:val="00940C98"/>
    <w:rsid w:val="00941822"/>
    <w:rsid w:val="0094262E"/>
    <w:rsid w:val="00952F7D"/>
    <w:rsid w:val="00957AC4"/>
    <w:rsid w:val="009A38BA"/>
    <w:rsid w:val="009C01C2"/>
    <w:rsid w:val="009F0341"/>
    <w:rsid w:val="00A15040"/>
    <w:rsid w:val="00A90FAB"/>
    <w:rsid w:val="00AC1B84"/>
    <w:rsid w:val="00B43E11"/>
    <w:rsid w:val="00B527F0"/>
    <w:rsid w:val="00BD6E15"/>
    <w:rsid w:val="00C06891"/>
    <w:rsid w:val="00D134AA"/>
    <w:rsid w:val="00D43125"/>
    <w:rsid w:val="00D56DE0"/>
    <w:rsid w:val="00D66A3A"/>
    <w:rsid w:val="00DF198B"/>
    <w:rsid w:val="00E74B29"/>
    <w:rsid w:val="00EA1BAE"/>
    <w:rsid w:val="00EA74BC"/>
    <w:rsid w:val="00EE008F"/>
    <w:rsid w:val="00EF700E"/>
    <w:rsid w:val="00F010EA"/>
    <w:rsid w:val="00F238FD"/>
    <w:rsid w:val="00F23F31"/>
    <w:rsid w:val="00F92EC9"/>
    <w:rsid w:val="00FB2F1A"/>
    <w:rsid w:val="041CF25F"/>
    <w:rsid w:val="04D8C4B0"/>
    <w:rsid w:val="179EC177"/>
    <w:rsid w:val="19442928"/>
    <w:rsid w:val="19B45731"/>
    <w:rsid w:val="1E9436B4"/>
    <w:rsid w:val="20717949"/>
    <w:rsid w:val="221B78A6"/>
    <w:rsid w:val="3B77A2AF"/>
    <w:rsid w:val="3FA90846"/>
    <w:rsid w:val="404B13D2"/>
    <w:rsid w:val="4605D988"/>
    <w:rsid w:val="4753EA74"/>
    <w:rsid w:val="47CE749A"/>
    <w:rsid w:val="4CD70417"/>
    <w:rsid w:val="4E10CCCD"/>
    <w:rsid w:val="5204F583"/>
    <w:rsid w:val="57928768"/>
    <w:rsid w:val="5B2426AC"/>
    <w:rsid w:val="5E5BC76E"/>
    <w:rsid w:val="609350E2"/>
    <w:rsid w:val="60CE2F3C"/>
    <w:rsid w:val="613B96D8"/>
    <w:rsid w:val="62E6714A"/>
    <w:rsid w:val="62E94583"/>
    <w:rsid w:val="6397FFD5"/>
    <w:rsid w:val="7D80E629"/>
    <w:rsid w:val="7DB23912"/>
    <w:rsid w:val="7F3B2A0A"/>
    <w:rsid w:val="7F4D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7D59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 w:semiHidden="1" w:unhideWhenUsed="1"/>
    <w:lsdException w:name="heading 3" w:uiPriority="9" w:semiHidden="1" w:unhideWhenUsed="1"/>
    <w:lsdException w:name="heading 4" w:uiPriority="9" w:semiHidden="1" w:unhideWhenUsed="1"/>
    <w:lsdException w:name="heading 5" w:uiPriority="9" w:semiHidden="1" w:unhideWhenUsed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semiHidden="1"/>
    <w:lsdException w:name="toc 2" w:uiPriority="39" w:semiHidden="1"/>
    <w:lsdException w:name="toc 3" w:uiPriority="39" w:semiHidden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semiHidden="1" w:qFormat="1"/>
    <w:lsdException w:name="Closing" w:semiHidden="1"/>
    <w:lsdException w:name="Signature" w:semiHidden="1"/>
    <w:lsdException w:name="Default Paragraph Font" w:uiPriority="1" w:semiHidden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semiHidden="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semiHidden="1" w:qFormat="1"/>
    <w:lsdException w:name="Emphasis" w:uiPriority="20" w:semiHidden="1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/>
    <w:lsdException w:name="Intense Quote" w:uiPriority="30" w:semiHidden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 w:qFormat="1"/>
    <w:lsdException w:name="Subtle Reference" w:uiPriority="31" w:semiHidden="1" w:qFormat="1"/>
    <w:lsdException w:name="Intense Reference" w:uiPriority="32" w:semiHidden="1" w:qFormat="1"/>
    <w:lsdException w:name="Book Title" w:uiPriority="33" w:semiHidden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7"/>
    <w:rsid w:val="006709F1"/>
  </w:style>
  <w:style w:type="paragraph" w:styleId="Ttulo1">
    <w:name w:val="heading 1"/>
    <w:basedOn w:val="Normal"/>
    <w:next w:val="Normal"/>
    <w:link w:val="Ttulo1Car"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tulo2">
    <w:name w:val="heading 2"/>
    <w:basedOn w:val="Normal"/>
    <w:next w:val="Normal"/>
    <w:link w:val="Ttulo2Car"/>
    <w:uiPriority w:val="1"/>
    <w:rsid w:val="00874FE7"/>
    <w:pPr>
      <w:jc w:val="center"/>
      <w:outlineLvl w:val="1"/>
    </w:pPr>
    <w:rPr>
      <w:b/>
      <w:sz w:val="48"/>
      <w:szCs w:val="48"/>
    </w:rPr>
  </w:style>
  <w:style w:type="paragraph" w:styleId="Ttulo3">
    <w:name w:val="heading 3"/>
    <w:basedOn w:val="Ttulo2"/>
    <w:next w:val="Normal"/>
    <w:link w:val="Ttulo3Car"/>
    <w:uiPriority w:val="2"/>
    <w:rsid w:val="00874FE7"/>
    <w:pPr>
      <w:spacing w:after="240"/>
      <w:outlineLvl w:val="2"/>
    </w:pPr>
    <w:rPr>
      <w:b w:val="0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3"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4"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Delimitadorgrfico" w:customStyle="1">
    <w:name w:val="Delimitador gráfico"/>
    <w:basedOn w:val="Normal"/>
    <w:uiPriority w:val="8"/>
    <w:rsid w:val="00DF198B"/>
    <w:rPr>
      <w:sz w:val="10"/>
    </w:rPr>
  </w:style>
  <w:style w:type="paragraph" w:styleId="Textodeglobo">
    <w:name w:val="Balloon Text"/>
    <w:basedOn w:val="Normal"/>
    <w:link w:val="Textodeglobo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DF198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tulo1Car" w:customStyle="1">
    <w:name w:val="Título 1 Car"/>
    <w:basedOn w:val="Fuentedeprrafopredeter"/>
    <w:link w:val="Ttulo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styleId="Ttulo2Car" w:customStyle="1">
    <w:name w:val="Título 2 Car"/>
    <w:basedOn w:val="Fuentedeprrafopredeter"/>
    <w:link w:val="Ttulo2"/>
    <w:uiPriority w:val="1"/>
    <w:rsid w:val="00874FE7"/>
    <w:rPr>
      <w:b/>
      <w:sz w:val="48"/>
      <w:szCs w:val="48"/>
    </w:rPr>
  </w:style>
  <w:style w:type="character" w:styleId="Ttulo3Car" w:customStyle="1">
    <w:name w:val="Título 3 Car"/>
    <w:basedOn w:val="Fuentedeprrafopredeter"/>
    <w:link w:val="Ttulo3"/>
    <w:uiPriority w:val="2"/>
    <w:rsid w:val="00874FE7"/>
    <w:rPr>
      <w:sz w:val="36"/>
      <w:szCs w:val="36"/>
    </w:rPr>
  </w:style>
  <w:style w:type="character" w:styleId="Ttulo4Car" w:customStyle="1">
    <w:name w:val="Título 4 Car"/>
    <w:basedOn w:val="Fuentedeprrafopredeter"/>
    <w:link w:val="Ttulo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Texto" w:customStyle="1">
    <w:name w:val="Texto"/>
    <w:basedOn w:val="Normal"/>
    <w:uiPriority w:val="5"/>
    <w:rsid w:val="00874FE7"/>
    <w:rPr>
      <w:sz w:val="28"/>
      <w:szCs w:val="28"/>
    </w:rPr>
  </w:style>
  <w:style w:type="paragraph" w:styleId="Encabezado">
    <w:name w:val="header"/>
    <w:basedOn w:val="Piedepgina"/>
    <w:link w:val="EncabezadoCar"/>
    <w:uiPriority w:val="99"/>
    <w:semiHidden/>
    <w:rsid w:val="00E74B29"/>
    <w:rPr>
      <w:rFonts w:ascii="Georgia" w:hAnsi="Georgia"/>
    </w:rPr>
  </w:style>
  <w:style w:type="character" w:styleId="EncabezadoCar" w:customStyle="1">
    <w:name w:val="Encabezado Car"/>
    <w:basedOn w:val="Fuentedeprrafopredeter"/>
    <w:link w:val="Encabezado"/>
    <w:uiPriority w:val="99"/>
    <w:semiHidden/>
    <w:rsid w:val="00874FE7"/>
    <w:rPr>
      <w:rFonts w:ascii="Georgia" w:hAnsi="Georgia"/>
    </w:rPr>
  </w:style>
  <w:style w:type="paragraph" w:styleId="Piedepgina">
    <w:name w:val="footer"/>
    <w:basedOn w:val="Normal"/>
    <w:link w:val="Piedepgina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styleId="PiedepginaCar" w:customStyle="1">
    <w:name w:val="Pie de página Car"/>
    <w:basedOn w:val="Fuentedeprrafopredeter"/>
    <w:link w:val="Piedepgina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merodepgina">
    <w:name w:val="page number"/>
    <w:basedOn w:val="Fuentedeprrafopredeter"/>
    <w:uiPriority w:val="99"/>
    <w:semiHidden/>
    <w:rsid w:val="00E74B29"/>
  </w:style>
  <w:style w:type="character" w:styleId="Ttulo5Car" w:customStyle="1">
    <w:name w:val="Título 5 Car"/>
    <w:basedOn w:val="Fuentedeprrafopredeter"/>
    <w:link w:val="Ttulo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6"/>
    <w:rsid w:val="00957AC4"/>
    <w:pPr>
      <w:spacing w:after="120" w:line="228" w:lineRule="auto"/>
    </w:pPr>
    <w:rPr>
      <w:color w:val="476166" w:themeColor="accent1"/>
      <w:sz w:val="96"/>
      <w:szCs w:val="96"/>
    </w:rPr>
  </w:style>
  <w:style w:type="character" w:styleId="CitaCar" w:customStyle="1">
    <w:name w:val="Cita Car"/>
    <w:basedOn w:val="Fuentedeprrafopredeter"/>
    <w:link w:val="Cita"/>
    <w:uiPriority w:val="6"/>
    <w:rsid w:val="00957AC4"/>
    <w:rPr>
      <w:color w:val="476166" w:themeColor="accent1"/>
      <w:sz w:val="96"/>
      <w:szCs w:val="96"/>
    </w:rPr>
  </w:style>
  <w:style w:type="character" w:styleId="Textodelmarcadordeposicin">
    <w:name w:val="Placeholder Text"/>
    <w:basedOn w:val="Fuentedeprrafopredeter"/>
    <w:uiPriority w:val="99"/>
    <w:semiHidden/>
    <w:rsid w:val="00874FE7"/>
    <w:rPr>
      <w:color w:val="808080"/>
    </w:rPr>
  </w:style>
  <w:style w:type="paragraph" w:styleId="Enunciado" w:customStyle="1">
    <w:name w:val="Enunciado"/>
    <w:link w:val="EnunciadoCar"/>
    <w:autoRedefine/>
    <w:uiPriority w:val="7"/>
    <w:qFormat/>
    <w:rsid w:val="00441202"/>
    <w:pPr>
      <w:pBdr>
        <w:top w:val="thinThickSmallGap" w:color="476166" w:themeColor="accent1" w:sz="24" w:space="1"/>
        <w:left w:val="thinThickSmallGap" w:color="476166" w:themeColor="accent1" w:sz="24" w:space="4"/>
        <w:bottom w:val="thinThickSmallGap" w:color="476166" w:themeColor="accent1" w:sz="24" w:space="1"/>
        <w:right w:val="thinThickSmallGap" w:color="476166" w:themeColor="accent1" w:sz="24" w:space="4"/>
      </w:pBdr>
    </w:pPr>
    <w:rPr>
      <w:rFonts w:ascii="Arial" w:hAnsi="Arial"/>
      <w:b/>
      <w:noProof/>
      <w:color w:val="476166" w:themeColor="accent1"/>
      <w:sz w:val="32"/>
      <w:szCs w:val="52"/>
    </w:rPr>
  </w:style>
  <w:style w:type="character" w:styleId="EnunciadoCar" w:customStyle="1">
    <w:name w:val="Enunciado Car"/>
    <w:basedOn w:val="PiedepginaCar"/>
    <w:link w:val="Enunciado"/>
    <w:uiPriority w:val="7"/>
    <w:rsid w:val="00441202"/>
    <w:rPr>
      <w:rFonts w:ascii="Arial" w:hAnsi="Arial"/>
      <w:b/>
      <w:noProof/>
      <w:color w:val="476166" w:themeColor="accent1"/>
      <w:sz w:val="32"/>
      <w:szCs w:val="52"/>
    </w:rPr>
  </w:style>
  <w:style w:type="paragraph" w:styleId="SangriaTeoria" w:customStyle="1">
    <w:name w:val="Sangria_Teoria"/>
    <w:next w:val="Teoria"/>
    <w:autoRedefine/>
    <w:uiPriority w:val="7"/>
    <w:qFormat/>
    <w:rsid w:val="00F92EC9"/>
    <w:pPr>
      <w:ind w:firstLine="567"/>
      <w:jc w:val="both"/>
    </w:pPr>
    <w:rPr>
      <w:rFonts w:ascii="Arial" w:hAnsi="Arial"/>
      <w:noProof/>
    </w:rPr>
  </w:style>
  <w:style w:type="paragraph" w:styleId="Teoria" w:customStyle="1">
    <w:name w:val="Teoria"/>
    <w:basedOn w:val="SangriaTeoria"/>
    <w:autoRedefine/>
    <w:uiPriority w:val="7"/>
    <w:qFormat/>
    <w:rsid w:val="00F92EC9"/>
    <w:pPr>
      <w:ind w:firstLine="0"/>
    </w:pPr>
  </w:style>
  <w:style w:type="paragraph" w:styleId="NormalWeb">
    <w:name w:val="Normal (Web)"/>
    <w:basedOn w:val="Normal"/>
    <w:uiPriority w:val="99"/>
    <w:semiHidden/>
    <w:unhideWhenUsed/>
    <w:rsid w:val="00247E12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247E12"/>
    <w:rPr>
      <w:color w:val="0000FF"/>
      <w:u w:val="single"/>
    </w:rPr>
  </w:style>
  <w:style w:type="paragraph" w:styleId="NoSpacing">
    <w:uiPriority w:val="1"/>
    <w:name w:val="No Spacing"/>
    <w:basedOn w:val="Teoria"/>
    <w:qFormat/>
    <w:rsid w:val="19442928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82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8" /><Relationship Type="http://schemas.openxmlformats.org/officeDocument/2006/relationships/header" Target="header1.xml" Id="rId13" /><Relationship Type="http://schemas.openxmlformats.org/officeDocument/2006/relationships/footer" Target="footer3.xml" Id="rId18" /><Relationship Type="http://schemas.openxmlformats.org/officeDocument/2006/relationships/customXml" Target="../customXml/item3.xml" Id="rId3" /><Relationship Type="http://schemas.openxmlformats.org/officeDocument/2006/relationships/image" Target="media/image1.png" Id="rId7" /><Relationship Type="http://schemas.openxmlformats.org/officeDocument/2006/relationships/image" Target="media/image2.png" Id="rId12" /><Relationship Type="http://schemas.openxmlformats.org/officeDocument/2006/relationships/header" Target="head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endnotes" Target="endnotes.xml" Id="rId11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footnotes" Target="footnotes.xml" Id="rId10" /><Relationship Type="http://schemas.openxmlformats.org/officeDocument/2006/relationships/fontTable" Target="fontTable.xml" Id="rId19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header" Target="header2.xml" Id="rId14" /><Relationship Type="http://schemas.openxmlformats.org/officeDocument/2006/relationships/image" Target="/media/image3.png" Id="R86f0636867f04f0e" /><Relationship Type="http://schemas.openxmlformats.org/officeDocument/2006/relationships/glossaryDocument" Target="glossary/document.xml" Id="Rfa527fba8fea4b83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ian\Documents\Plantillas%20personalizadas%20de%20Office\Plantilla.dotx" TargetMode="External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123b80-5f71-44c1-a620-c7fb7b94ecef}"/>
      </w:docPartPr>
      <w:docPartBody>
        <w:p w14:paraId="64D6C31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FD6939602A2874CA5F31CC44C0D6D45" ma:contentTypeVersion="3" ma:contentTypeDescription="Crear nuevo documento." ma:contentTypeScope="" ma:versionID="51e10439f98f9f1b79df92d82764b985">
  <xsd:schema xmlns:xsd="http://www.w3.org/2001/XMLSchema" xmlns:xs="http://www.w3.org/2001/XMLSchema" xmlns:p="http://schemas.microsoft.com/office/2006/metadata/properties" xmlns:ns3="5b4db198-2ffc-4115-9f38-f029f7dbb39c" targetNamespace="http://schemas.microsoft.com/office/2006/metadata/properties" ma:root="true" ma:fieldsID="d8453515ee9bfd133c391872a33f6e4f" ns3:_="">
    <xsd:import namespace="5b4db198-2ffc-4115-9f38-f029f7dbb39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4db198-2ffc-4115-9f38-f029f7dbb3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3C68874-8151-430A-8B34-3F0BE5CDCE71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5b4db198-2ffc-4115-9f38-f029f7dbb39c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0AA23C6-CEFE-427E-BCAF-76322159CA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C0631E-ABE2-4E65-A2B3-10538953F6D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9617B3-FB92-4B18-95B8-C9CA9C18F8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b4db198-2ffc-4115-9f38-f029f7dbb3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Plantilla.dotx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dc:description/>
  <lastModifiedBy>GÓMEZ MARTÍNEZ, BRIAN</lastModifiedBy>
  <revision>2</revision>
  <dcterms:created xsi:type="dcterms:W3CDTF">2023-09-21T09:22:00.0000000Z</dcterms:created>
  <dcterms:modified xsi:type="dcterms:W3CDTF">2023-09-21T17:52:45.6962839Z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0x0101006FD6939602A2874CA5F31CC44C0D6D45</vt:lpwstr>
  </property>
</Properties>
</file>